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0F0DD" w14:textId="77777777" w:rsidR="00CA65A3" w:rsidRPr="0077333A" w:rsidRDefault="00714598" w:rsidP="00041078">
      <w:r w:rsidRPr="0077333A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E5730F1" wp14:editId="31FD6631">
                <wp:simplePos x="0" y="0"/>
                <wp:positionH relativeFrom="margin">
                  <wp:posOffset>2150745</wp:posOffset>
                </wp:positionH>
                <wp:positionV relativeFrom="paragraph">
                  <wp:posOffset>5963285</wp:posOffset>
                </wp:positionV>
                <wp:extent cx="3376295" cy="2495550"/>
                <wp:effectExtent l="0" t="0" r="0" b="0"/>
                <wp:wrapTight wrapText="bothSides">
                  <wp:wrapPolygon edited="0">
                    <wp:start x="366" y="0"/>
                    <wp:lineTo x="366" y="21435"/>
                    <wp:lineTo x="21206" y="21435"/>
                    <wp:lineTo x="21206" y="0"/>
                    <wp:lineTo x="366" y="0"/>
                  </wp:wrapPolygon>
                </wp:wrapTight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6295" cy="2495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25C3F" w14:textId="77777777" w:rsidR="00F25914" w:rsidRPr="00DA3DE1" w:rsidRDefault="00F25914" w:rsidP="00DA3DE1">
                            <w:pPr>
                              <w:rPr>
                                <w:rFonts w:ascii="Calibri" w:hAnsi="Calibri"/>
                                <w:color w:val="2D343E"/>
                                <w:sz w:val="12"/>
                                <w:szCs w:val="6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507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33"/>
                              <w:gridCol w:w="301"/>
                              <w:gridCol w:w="3110"/>
                              <w:gridCol w:w="826"/>
                            </w:tblGrid>
                            <w:tr w:rsidR="0006697B" w:rsidRPr="007E52F3" w14:paraId="4CD4BB68" w14:textId="77777777" w:rsidTr="00C319A5">
                              <w:trPr>
                                <w:trHeight w:hRule="exact" w:val="397"/>
                              </w:trPr>
                              <w:tc>
                                <w:tcPr>
                                  <w:tcW w:w="1134" w:type="dxa"/>
                                  <w:gridSpan w:val="2"/>
                                  <w:shd w:val="clear" w:color="auto" w:fill="1E81E2"/>
                                  <w:vAlign w:val="center"/>
                                </w:tcPr>
                                <w:p w14:paraId="76D9D73E" w14:textId="77777777" w:rsidR="0006697B" w:rsidRPr="00DA3DE1" w:rsidRDefault="0006697B" w:rsidP="001F1775">
                                  <w:pPr>
                                    <w:pStyle w:val="KOSTKI"/>
                                    <w:spacing w:before="100"/>
                                  </w:pPr>
                                  <w:bookmarkStart w:id="0" w:name="_Hlk13482207"/>
                                  <w:r>
                                    <w:t>KLIENT</w:t>
                                  </w:r>
                                </w:p>
                              </w:tc>
                              <w:tc>
                                <w:tcPr>
                                  <w:tcW w:w="3936" w:type="dxa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14:paraId="1E235731" w14:textId="0222D0C0" w:rsidR="0006697B" w:rsidRPr="007E52F3" w:rsidRDefault="0006697B" w:rsidP="00DA4FD8">
                                  <w:pPr>
                                    <w:pStyle w:val="METRYKA"/>
                                  </w:pPr>
                                  <w:r>
                                    <w:t>{{ customer }}</w:t>
                                  </w:r>
                                </w:p>
                              </w:tc>
                            </w:tr>
                            <w:tr w:rsidR="0006697B" w:rsidRPr="007E52F3" w14:paraId="76AD0BE5" w14:textId="77777777" w:rsidTr="0006697B">
                              <w:trPr>
                                <w:trHeight w:hRule="exact" w:val="110"/>
                              </w:trPr>
                              <w:tc>
                                <w:tcPr>
                                  <w:tcW w:w="1134" w:type="dxa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14:paraId="1909D645" w14:textId="77777777" w:rsidR="0006697B" w:rsidRPr="0006697B" w:rsidRDefault="0006697B" w:rsidP="0006697B">
                                  <w:pPr>
                                    <w:jc w:val="right"/>
                                    <w:rPr>
                                      <w:rFonts w:ascii="Open Sans SemiBold" w:hAnsi="Open Sans SemiBold" w:cs="Open Sans SemiBold"/>
                                      <w:color w:val="FFFFFF" w:themeColor="background1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36" w:type="dxa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14:paraId="296DDC66" w14:textId="77777777" w:rsidR="0006697B" w:rsidRPr="0006697B" w:rsidRDefault="0006697B" w:rsidP="0006697B">
                                  <w:pPr>
                                    <w:jc w:val="right"/>
                                    <w:rPr>
                                      <w:rFonts w:ascii="Open Sans SemiBold" w:hAnsi="Open Sans SemiBold" w:cs="Open Sans SemiBold"/>
                                      <w:color w:val="FFFFFF" w:themeColor="background1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06697B" w:rsidRPr="007E52F3" w14:paraId="249C32C2" w14:textId="77777777" w:rsidTr="009B79C4">
                              <w:trPr>
                                <w:trHeight w:hRule="exact" w:val="733"/>
                              </w:trPr>
                              <w:tc>
                                <w:tcPr>
                                  <w:tcW w:w="1134" w:type="dxa"/>
                                  <w:gridSpan w:val="2"/>
                                  <w:shd w:val="clear" w:color="auto" w:fill="1E81E2"/>
                                  <w:vAlign w:val="center"/>
                                </w:tcPr>
                                <w:p w14:paraId="4E13E4BB" w14:textId="0936677E" w:rsidR="0006697B" w:rsidRDefault="0006697B" w:rsidP="001F1775">
                                  <w:pPr>
                                    <w:pStyle w:val="KOSTKI"/>
                                    <w:spacing w:before="100"/>
                                  </w:pPr>
                                  <w:r>
                                    <w:t>NR UMOWY</w:t>
                                  </w:r>
                                </w:p>
                              </w:tc>
                              <w:tc>
                                <w:tcPr>
                                  <w:tcW w:w="3936" w:type="dxa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14:paraId="6C3ABE1C" w14:textId="22BF2E5A" w:rsidR="0006697B" w:rsidRDefault="0006697B" w:rsidP="00DA4FD8">
                                  <w:pPr>
                                    <w:pStyle w:val="METRYKA"/>
                                  </w:pPr>
                                  <w:r>
                                    <w:t>{{ agreement_number }}</w:t>
                                  </w:r>
                                </w:p>
                              </w:tc>
                            </w:tr>
                            <w:tr w:rsidR="00F25914" w:rsidRPr="006D245F" w14:paraId="7AD14C2A" w14:textId="77777777" w:rsidTr="00C319A5">
                              <w:trPr>
                                <w:gridAfter w:val="1"/>
                                <w:wAfter w:w="826" w:type="dxa"/>
                                <w:trHeight w:val="120"/>
                              </w:trPr>
                              <w:tc>
                                <w:tcPr>
                                  <w:tcW w:w="833" w:type="dxa"/>
                                  <w:shd w:val="clear" w:color="auto" w:fill="auto"/>
                                  <w:vAlign w:val="center"/>
                                </w:tcPr>
                                <w:p w14:paraId="18265EFF" w14:textId="77777777" w:rsidR="00F25914" w:rsidRPr="006D245F" w:rsidRDefault="00F25914" w:rsidP="00DA3DE1">
                                  <w:pPr>
                                    <w:jc w:val="right"/>
                                    <w:rPr>
                                      <w:rFonts w:ascii="Open Sans SemiBold" w:hAnsi="Open Sans SemiBold" w:cs="Open Sans SemiBold"/>
                                      <w:color w:val="FFFFFF" w:themeColor="background1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14:paraId="13172ACA" w14:textId="77777777" w:rsidR="00F25914" w:rsidRPr="006D245F" w:rsidRDefault="00F25914" w:rsidP="000C6BD6">
                                  <w:pPr>
                                    <w:rPr>
                                      <w:rFonts w:cs="Open Sans"/>
                                      <w:color w:val="2D343E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06697B" w:rsidRPr="007E52F3" w14:paraId="7F72809A" w14:textId="77777777" w:rsidTr="00C319A5">
                              <w:trPr>
                                <w:trHeight w:hRule="exact" w:val="397"/>
                              </w:trPr>
                              <w:tc>
                                <w:tcPr>
                                  <w:tcW w:w="1134" w:type="dxa"/>
                                  <w:gridSpan w:val="2"/>
                                  <w:shd w:val="clear" w:color="auto" w:fill="1E81E2"/>
                                  <w:vAlign w:val="center"/>
                                </w:tcPr>
                                <w:p w14:paraId="4A63DDB8" w14:textId="77777777" w:rsidR="0006697B" w:rsidRPr="00DA3DE1" w:rsidRDefault="0006697B" w:rsidP="001F1775">
                                  <w:pPr>
                                    <w:pStyle w:val="KOSTKI"/>
                                    <w:spacing w:before="100"/>
                                  </w:pPr>
                                  <w: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3936" w:type="dxa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14:paraId="743DBC6C" w14:textId="1280C5AE" w:rsidR="0006697B" w:rsidRPr="007E52F3" w:rsidRDefault="0006697B" w:rsidP="00BD38A4">
                                  <w:pPr>
                                    <w:pStyle w:val="METRYKA"/>
                                  </w:pPr>
                                  <w:r>
                                    <w:t>{{ created_at }}</w:t>
                                  </w:r>
                                </w:p>
                              </w:tc>
                            </w:tr>
                            <w:tr w:rsidR="00F25914" w:rsidRPr="006D245F" w14:paraId="24BDA2A7" w14:textId="77777777" w:rsidTr="00C319A5">
                              <w:trPr>
                                <w:gridAfter w:val="1"/>
                                <w:wAfter w:w="826" w:type="dxa"/>
                                <w:trHeight w:val="62"/>
                              </w:trPr>
                              <w:tc>
                                <w:tcPr>
                                  <w:tcW w:w="833" w:type="dxa"/>
                                  <w:shd w:val="clear" w:color="auto" w:fill="auto"/>
                                  <w:vAlign w:val="center"/>
                                </w:tcPr>
                                <w:p w14:paraId="66BCA06F" w14:textId="77777777" w:rsidR="00F25914" w:rsidRPr="006D245F" w:rsidRDefault="00F25914" w:rsidP="00DA3DE1">
                                  <w:pPr>
                                    <w:jc w:val="right"/>
                                    <w:rPr>
                                      <w:rFonts w:ascii="Open Sans SemiBold" w:hAnsi="Open Sans SemiBold" w:cs="Open Sans SemiBold"/>
                                      <w:color w:val="FFFFFF" w:themeColor="background1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14:paraId="6D63B257" w14:textId="77777777" w:rsidR="00F25914" w:rsidRPr="006D245F" w:rsidRDefault="00F25914" w:rsidP="000C6BD6">
                                  <w:pPr>
                                    <w:rPr>
                                      <w:rFonts w:cs="Open Sans"/>
                                      <w:color w:val="2D343E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06697B" w:rsidRPr="007E52F3" w14:paraId="13418BFE" w14:textId="77777777" w:rsidTr="00C319A5">
                              <w:trPr>
                                <w:trHeight w:hRule="exact" w:val="397"/>
                              </w:trPr>
                              <w:tc>
                                <w:tcPr>
                                  <w:tcW w:w="1134" w:type="dxa"/>
                                  <w:gridSpan w:val="2"/>
                                  <w:shd w:val="clear" w:color="auto" w:fill="1E81E2"/>
                                  <w:vAlign w:val="center"/>
                                </w:tcPr>
                                <w:p w14:paraId="1A159BA4" w14:textId="77777777" w:rsidR="0006697B" w:rsidRPr="00DA3DE1" w:rsidRDefault="0006697B" w:rsidP="001F1775">
                                  <w:pPr>
                                    <w:pStyle w:val="KOSTKI"/>
                                    <w:spacing w:before="100"/>
                                  </w:pPr>
                                  <w:r>
                                    <w:t>WERSJA</w:t>
                                  </w:r>
                                </w:p>
                              </w:tc>
                              <w:tc>
                                <w:tcPr>
                                  <w:tcW w:w="3936" w:type="dxa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14:paraId="4A00942E" w14:textId="07419BEE" w:rsidR="0006697B" w:rsidRPr="007E52F3" w:rsidRDefault="0006697B" w:rsidP="00891078">
                                  <w:pPr>
                                    <w:pStyle w:val="METRYKA"/>
                                  </w:pPr>
                                  <w:r>
                                    <w:t>{{ version }}</w:t>
                                  </w:r>
                                </w:p>
                              </w:tc>
                            </w:tr>
                            <w:tr w:rsidR="00F25914" w:rsidRPr="006D245F" w14:paraId="3A3969E7" w14:textId="77777777" w:rsidTr="00DA4FD8">
                              <w:trPr>
                                <w:gridAfter w:val="1"/>
                                <w:wAfter w:w="826" w:type="dxa"/>
                                <w:trHeight w:val="70"/>
                              </w:trPr>
                              <w:tc>
                                <w:tcPr>
                                  <w:tcW w:w="833" w:type="dxa"/>
                                  <w:shd w:val="clear" w:color="auto" w:fill="auto"/>
                                  <w:vAlign w:val="center"/>
                                </w:tcPr>
                                <w:p w14:paraId="54A45C99" w14:textId="77777777" w:rsidR="00F25914" w:rsidRPr="006D245F" w:rsidRDefault="00F25914" w:rsidP="00DA3DE1">
                                  <w:pPr>
                                    <w:jc w:val="right"/>
                                    <w:rPr>
                                      <w:rFonts w:ascii="Open Sans SemiBold" w:hAnsi="Open Sans SemiBold" w:cs="Open Sans SemiBold"/>
                                      <w:color w:val="FFFFFF" w:themeColor="background1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14:paraId="408144CE" w14:textId="77777777" w:rsidR="00F25914" w:rsidRPr="006D245F" w:rsidRDefault="00F25914" w:rsidP="000C6BD6">
                                  <w:pPr>
                                    <w:rPr>
                                      <w:rFonts w:cs="Open Sans"/>
                                      <w:color w:val="2D343E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06697B" w:rsidRPr="007E52F3" w14:paraId="0AC2EB7B" w14:textId="77777777" w:rsidTr="0086259B">
                              <w:trPr>
                                <w:trHeight w:hRule="exact" w:val="40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  <w:shd w:val="clear" w:color="auto" w:fill="1E81E2"/>
                                  <w:vAlign w:val="center"/>
                                </w:tcPr>
                                <w:p w14:paraId="47A09F4E" w14:textId="0F1A36C5" w:rsidR="0006697B" w:rsidRPr="00DA3DE1" w:rsidRDefault="0006697B" w:rsidP="00C319A5">
                                  <w:pPr>
                                    <w:pStyle w:val="KOSTKI"/>
                                    <w:spacing w:before="100"/>
                                  </w:pPr>
                                  <w:r>
                                    <w:t>AUTOR</w:t>
                                  </w:r>
                                </w:p>
                              </w:tc>
                              <w:tc>
                                <w:tcPr>
                                  <w:tcW w:w="3936" w:type="dxa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14:paraId="17DCF395" w14:textId="05CCFCFE" w:rsidR="0006697B" w:rsidRDefault="0006697B" w:rsidP="0086259B">
                                  <w:pPr>
                                    <w:pStyle w:val="METRYKA"/>
                                    <w:spacing w:line="240" w:lineRule="auto"/>
                                  </w:pPr>
                                  <w:r>
                                    <w:t>{{ author }}</w:t>
                                  </w:r>
                                </w:p>
                                <w:p w14:paraId="780C4BC0" w14:textId="29252624" w:rsidR="0006697B" w:rsidRPr="007E52F3" w:rsidRDefault="0006697B" w:rsidP="008E094D">
                                  <w:pPr>
                                    <w:pStyle w:val="METRYKA"/>
                                  </w:pPr>
                                </w:p>
                              </w:tc>
                            </w:tr>
                            <w:bookmarkEnd w:id="0"/>
                          </w:tbl>
                          <w:p w14:paraId="72D0825B" w14:textId="77777777" w:rsidR="00F25914" w:rsidRPr="007E52F3" w:rsidRDefault="00F25914" w:rsidP="000C6BD6">
                            <w:pPr>
                              <w:rPr>
                                <w:color w:val="2D343E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730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9.35pt;margin-top:469.55pt;width:265.85pt;height:196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" filled="f" stroked="f">
                <v:textbox>
                  <w:txbxContent>
                    <w:p w14:paraId="72425C3F" w14:textId="77777777" w:rsidR="00F25914" w:rsidRPr="00DA3DE1" w:rsidRDefault="00F25914" w:rsidP="00DA3DE1">
                      <w:pPr>
                        <w:rPr>
                          <w:rFonts w:ascii="Calibri" w:hAnsi="Calibri"/>
                          <w:color w:val="2D343E"/>
                          <w:sz w:val="12"/>
                          <w:szCs w:val="6"/>
                        </w:rPr>
                      </w:pPr>
                    </w:p>
                    <w:tbl>
                      <w:tblPr>
                        <w:tblStyle w:val="TableGrid"/>
                        <w:tblW w:w="507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33"/>
                        <w:gridCol w:w="301"/>
                        <w:gridCol w:w="3110"/>
                        <w:gridCol w:w="826"/>
                      </w:tblGrid>
                      <w:tr w:rsidR="0006697B" w:rsidRPr="007E52F3" w14:paraId="4CD4BB68" w14:textId="77777777" w:rsidTr="00C319A5">
                        <w:trPr>
                          <w:trHeight w:hRule="exact" w:val="397"/>
                        </w:trPr>
                        <w:tc>
                          <w:tcPr>
                            <w:tcW w:w="1134" w:type="dxa"/>
                            <w:gridSpan w:val="2"/>
                            <w:shd w:val="clear" w:color="auto" w:fill="1E81E2"/>
                            <w:vAlign w:val="center"/>
                          </w:tcPr>
                          <w:p w14:paraId="76D9D73E" w14:textId="77777777" w:rsidR="0006697B" w:rsidRPr="00DA3DE1" w:rsidRDefault="0006697B" w:rsidP="001F1775">
                            <w:pPr>
                              <w:pStyle w:val="KOSTKI"/>
                              <w:spacing w:before="100"/>
                            </w:pPr>
                            <w:bookmarkStart w:id="1" w:name="_Hlk13482207"/>
                            <w:r>
                              <w:t>KLIENT</w:t>
                            </w:r>
                          </w:p>
                        </w:tc>
                        <w:tc>
                          <w:tcPr>
                            <w:tcW w:w="3936" w:type="dxa"/>
                            <w:gridSpan w:val="2"/>
                            <w:shd w:val="clear" w:color="auto" w:fill="auto"/>
                            <w:vAlign w:val="center"/>
                          </w:tcPr>
                          <w:p w14:paraId="1E235731" w14:textId="0222D0C0" w:rsidR="0006697B" w:rsidRPr="007E52F3" w:rsidRDefault="0006697B" w:rsidP="00DA4FD8">
                            <w:pPr>
                              <w:pStyle w:val="METRYKA"/>
                            </w:pPr>
                            <w:r>
                              <w:t>{{ customer }}</w:t>
                            </w:r>
                          </w:p>
                        </w:tc>
                      </w:tr>
                      <w:tr w:rsidR="0006697B" w:rsidRPr="007E52F3" w14:paraId="76AD0BE5" w14:textId="77777777" w:rsidTr="0006697B">
                        <w:trPr>
                          <w:trHeight w:hRule="exact" w:val="110"/>
                        </w:trPr>
                        <w:tc>
                          <w:tcPr>
                            <w:tcW w:w="1134" w:type="dxa"/>
                            <w:gridSpan w:val="2"/>
                            <w:shd w:val="clear" w:color="auto" w:fill="auto"/>
                            <w:vAlign w:val="center"/>
                          </w:tcPr>
                          <w:p w14:paraId="1909D645" w14:textId="77777777" w:rsidR="0006697B" w:rsidRPr="0006697B" w:rsidRDefault="0006697B" w:rsidP="0006697B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936" w:type="dxa"/>
                            <w:gridSpan w:val="2"/>
                            <w:shd w:val="clear" w:color="auto" w:fill="auto"/>
                            <w:vAlign w:val="center"/>
                          </w:tcPr>
                          <w:p w14:paraId="296DDC66" w14:textId="77777777" w:rsidR="0006697B" w:rsidRPr="0006697B" w:rsidRDefault="0006697B" w:rsidP="0006697B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06697B" w:rsidRPr="007E52F3" w14:paraId="249C32C2" w14:textId="77777777" w:rsidTr="009B79C4">
                        <w:trPr>
                          <w:trHeight w:hRule="exact" w:val="733"/>
                        </w:trPr>
                        <w:tc>
                          <w:tcPr>
                            <w:tcW w:w="1134" w:type="dxa"/>
                            <w:gridSpan w:val="2"/>
                            <w:shd w:val="clear" w:color="auto" w:fill="1E81E2"/>
                            <w:vAlign w:val="center"/>
                          </w:tcPr>
                          <w:p w14:paraId="4E13E4BB" w14:textId="0936677E" w:rsidR="0006697B" w:rsidRDefault="0006697B" w:rsidP="001F1775">
                            <w:pPr>
                              <w:pStyle w:val="KOSTKI"/>
                              <w:spacing w:before="100"/>
                            </w:pPr>
                            <w:r>
                              <w:t>NR UMOWY</w:t>
                            </w:r>
                          </w:p>
                        </w:tc>
                        <w:tc>
                          <w:tcPr>
                            <w:tcW w:w="3936" w:type="dxa"/>
                            <w:gridSpan w:val="2"/>
                            <w:shd w:val="clear" w:color="auto" w:fill="auto"/>
                            <w:vAlign w:val="center"/>
                          </w:tcPr>
                          <w:p w14:paraId="6C3ABE1C" w14:textId="22BF2E5A" w:rsidR="0006697B" w:rsidRDefault="0006697B" w:rsidP="00DA4FD8">
                            <w:pPr>
                              <w:pStyle w:val="METRYKA"/>
                            </w:pPr>
                            <w:r>
                              <w:t>{{ agreement_number }}</w:t>
                            </w:r>
                          </w:p>
                        </w:tc>
                      </w:tr>
                      <w:tr w:rsidR="00F25914" w:rsidRPr="006D245F" w14:paraId="7AD14C2A" w14:textId="77777777" w:rsidTr="00C319A5">
                        <w:trPr>
                          <w:gridAfter w:val="1"/>
                          <w:wAfter w:w="826" w:type="dxa"/>
                          <w:trHeight w:val="120"/>
                        </w:trPr>
                        <w:tc>
                          <w:tcPr>
                            <w:tcW w:w="833" w:type="dxa"/>
                            <w:shd w:val="clear" w:color="auto" w:fill="auto"/>
                            <w:vAlign w:val="center"/>
                          </w:tcPr>
                          <w:p w14:paraId="18265EFF" w14:textId="77777777" w:rsidR="00F25914" w:rsidRPr="006D245F" w:rsidRDefault="00F25914" w:rsidP="00DA3DE1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gridSpan w:val="2"/>
                            <w:shd w:val="clear" w:color="auto" w:fill="auto"/>
                            <w:vAlign w:val="center"/>
                          </w:tcPr>
                          <w:p w14:paraId="13172ACA" w14:textId="77777777" w:rsidR="00F25914" w:rsidRPr="006D245F" w:rsidRDefault="00F25914" w:rsidP="000C6BD6">
                            <w:pPr>
                              <w:rPr>
                                <w:rFonts w:cs="Open Sans"/>
                                <w:color w:val="2D343E"/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06697B" w:rsidRPr="007E52F3" w14:paraId="7F72809A" w14:textId="77777777" w:rsidTr="00C319A5">
                        <w:trPr>
                          <w:trHeight w:hRule="exact" w:val="397"/>
                        </w:trPr>
                        <w:tc>
                          <w:tcPr>
                            <w:tcW w:w="1134" w:type="dxa"/>
                            <w:gridSpan w:val="2"/>
                            <w:shd w:val="clear" w:color="auto" w:fill="1E81E2"/>
                            <w:vAlign w:val="center"/>
                          </w:tcPr>
                          <w:p w14:paraId="4A63DDB8" w14:textId="77777777" w:rsidR="0006697B" w:rsidRPr="00DA3DE1" w:rsidRDefault="0006697B" w:rsidP="001F1775">
                            <w:pPr>
                              <w:pStyle w:val="KOSTKI"/>
                              <w:spacing w:before="100"/>
                            </w:pPr>
                            <w:r>
                              <w:t>DATA</w:t>
                            </w:r>
                          </w:p>
                        </w:tc>
                        <w:tc>
                          <w:tcPr>
                            <w:tcW w:w="3936" w:type="dxa"/>
                            <w:gridSpan w:val="2"/>
                            <w:shd w:val="clear" w:color="auto" w:fill="auto"/>
                            <w:vAlign w:val="center"/>
                          </w:tcPr>
                          <w:p w14:paraId="743DBC6C" w14:textId="1280C5AE" w:rsidR="0006697B" w:rsidRPr="007E52F3" w:rsidRDefault="0006697B" w:rsidP="00BD38A4">
                            <w:pPr>
                              <w:pStyle w:val="METRYKA"/>
                            </w:pPr>
                            <w:r>
                              <w:t>{{ created_at }}</w:t>
                            </w:r>
                          </w:p>
                        </w:tc>
                      </w:tr>
                      <w:tr w:rsidR="00F25914" w:rsidRPr="006D245F" w14:paraId="24BDA2A7" w14:textId="77777777" w:rsidTr="00C319A5">
                        <w:trPr>
                          <w:gridAfter w:val="1"/>
                          <w:wAfter w:w="826" w:type="dxa"/>
                          <w:trHeight w:val="62"/>
                        </w:trPr>
                        <w:tc>
                          <w:tcPr>
                            <w:tcW w:w="833" w:type="dxa"/>
                            <w:shd w:val="clear" w:color="auto" w:fill="auto"/>
                            <w:vAlign w:val="center"/>
                          </w:tcPr>
                          <w:p w14:paraId="66BCA06F" w14:textId="77777777" w:rsidR="00F25914" w:rsidRPr="006D245F" w:rsidRDefault="00F25914" w:rsidP="00DA3DE1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gridSpan w:val="2"/>
                            <w:shd w:val="clear" w:color="auto" w:fill="auto"/>
                            <w:vAlign w:val="center"/>
                          </w:tcPr>
                          <w:p w14:paraId="6D63B257" w14:textId="77777777" w:rsidR="00F25914" w:rsidRPr="006D245F" w:rsidRDefault="00F25914" w:rsidP="000C6BD6">
                            <w:pPr>
                              <w:rPr>
                                <w:rFonts w:cs="Open Sans"/>
                                <w:color w:val="2D343E"/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06697B" w:rsidRPr="007E52F3" w14:paraId="13418BFE" w14:textId="77777777" w:rsidTr="00C319A5">
                        <w:trPr>
                          <w:trHeight w:hRule="exact" w:val="397"/>
                        </w:trPr>
                        <w:tc>
                          <w:tcPr>
                            <w:tcW w:w="1134" w:type="dxa"/>
                            <w:gridSpan w:val="2"/>
                            <w:shd w:val="clear" w:color="auto" w:fill="1E81E2"/>
                            <w:vAlign w:val="center"/>
                          </w:tcPr>
                          <w:p w14:paraId="1A159BA4" w14:textId="77777777" w:rsidR="0006697B" w:rsidRPr="00DA3DE1" w:rsidRDefault="0006697B" w:rsidP="001F1775">
                            <w:pPr>
                              <w:pStyle w:val="KOSTKI"/>
                              <w:spacing w:before="100"/>
                            </w:pPr>
                            <w:r>
                              <w:t>WERSJA</w:t>
                            </w:r>
                          </w:p>
                        </w:tc>
                        <w:tc>
                          <w:tcPr>
                            <w:tcW w:w="3936" w:type="dxa"/>
                            <w:gridSpan w:val="2"/>
                            <w:shd w:val="clear" w:color="auto" w:fill="auto"/>
                            <w:vAlign w:val="center"/>
                          </w:tcPr>
                          <w:p w14:paraId="4A00942E" w14:textId="07419BEE" w:rsidR="0006697B" w:rsidRPr="007E52F3" w:rsidRDefault="0006697B" w:rsidP="00891078">
                            <w:pPr>
                              <w:pStyle w:val="METRYKA"/>
                            </w:pPr>
                            <w:r>
                              <w:t>{{ version }}</w:t>
                            </w:r>
                          </w:p>
                        </w:tc>
                      </w:tr>
                      <w:tr w:rsidR="00F25914" w:rsidRPr="006D245F" w14:paraId="3A3969E7" w14:textId="77777777" w:rsidTr="00DA4FD8">
                        <w:trPr>
                          <w:gridAfter w:val="1"/>
                          <w:wAfter w:w="826" w:type="dxa"/>
                          <w:trHeight w:val="70"/>
                        </w:trPr>
                        <w:tc>
                          <w:tcPr>
                            <w:tcW w:w="833" w:type="dxa"/>
                            <w:shd w:val="clear" w:color="auto" w:fill="auto"/>
                            <w:vAlign w:val="center"/>
                          </w:tcPr>
                          <w:p w14:paraId="54A45C99" w14:textId="77777777" w:rsidR="00F25914" w:rsidRPr="006D245F" w:rsidRDefault="00F25914" w:rsidP="00DA3DE1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gridSpan w:val="2"/>
                            <w:shd w:val="clear" w:color="auto" w:fill="auto"/>
                            <w:vAlign w:val="center"/>
                          </w:tcPr>
                          <w:p w14:paraId="408144CE" w14:textId="77777777" w:rsidR="00F25914" w:rsidRPr="006D245F" w:rsidRDefault="00F25914" w:rsidP="000C6BD6">
                            <w:pPr>
                              <w:rPr>
                                <w:rFonts w:cs="Open Sans"/>
                                <w:color w:val="2D343E"/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06697B" w:rsidRPr="007E52F3" w14:paraId="0AC2EB7B" w14:textId="77777777" w:rsidTr="0086259B">
                        <w:trPr>
                          <w:trHeight w:hRule="exact" w:val="408"/>
                        </w:trPr>
                        <w:tc>
                          <w:tcPr>
                            <w:tcW w:w="1134" w:type="dxa"/>
                            <w:gridSpan w:val="2"/>
                            <w:shd w:val="clear" w:color="auto" w:fill="1E81E2"/>
                            <w:vAlign w:val="center"/>
                          </w:tcPr>
                          <w:p w14:paraId="47A09F4E" w14:textId="0F1A36C5" w:rsidR="0006697B" w:rsidRPr="00DA3DE1" w:rsidRDefault="0006697B" w:rsidP="00C319A5">
                            <w:pPr>
                              <w:pStyle w:val="KOSTKI"/>
                              <w:spacing w:before="100"/>
                            </w:pPr>
                            <w:r>
                              <w:t>AUTOR</w:t>
                            </w:r>
                          </w:p>
                        </w:tc>
                        <w:tc>
                          <w:tcPr>
                            <w:tcW w:w="3936" w:type="dxa"/>
                            <w:gridSpan w:val="2"/>
                            <w:shd w:val="clear" w:color="auto" w:fill="auto"/>
                            <w:vAlign w:val="center"/>
                          </w:tcPr>
                          <w:p w14:paraId="17DCF395" w14:textId="05CCFCFE" w:rsidR="0006697B" w:rsidRDefault="0006697B" w:rsidP="0086259B">
                            <w:pPr>
                              <w:pStyle w:val="METRYKA"/>
                              <w:spacing w:line="240" w:lineRule="auto"/>
                            </w:pPr>
                            <w:r>
                              <w:t>{{ author }}</w:t>
                            </w:r>
                          </w:p>
                          <w:p w14:paraId="780C4BC0" w14:textId="29252624" w:rsidR="0006697B" w:rsidRPr="007E52F3" w:rsidRDefault="0006697B" w:rsidP="008E094D">
                            <w:pPr>
                              <w:pStyle w:val="METRYKA"/>
                            </w:pPr>
                          </w:p>
                        </w:tc>
                      </w:tr>
                      <w:bookmarkEnd w:id="1"/>
                    </w:tbl>
                    <w:p w14:paraId="72D0825B" w14:textId="77777777" w:rsidR="00F25914" w:rsidRPr="007E52F3" w:rsidRDefault="00F25914" w:rsidP="000C6BD6">
                      <w:pPr>
                        <w:rPr>
                          <w:color w:val="2D343E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77333A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7695" behindDoc="0" locked="0" layoutInCell="1" allowOverlap="1" wp14:anchorId="61463B11" wp14:editId="5E54F023">
                <wp:simplePos x="0" y="0"/>
                <wp:positionH relativeFrom="page">
                  <wp:posOffset>0</wp:posOffset>
                </wp:positionH>
                <wp:positionV relativeFrom="paragraph">
                  <wp:posOffset>-898525</wp:posOffset>
                </wp:positionV>
                <wp:extent cx="7560310" cy="10692130"/>
                <wp:effectExtent l="0" t="1270" r="2540" b="3175"/>
                <wp:wrapNone/>
                <wp:docPr id="8" name="Text Box 20" descr="Strona tytułowa HW gradient-08-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0310" cy="10692130"/>
                        </a:xfrm>
                        <a:prstGeom prst="rect">
                          <a:avLst/>
                        </a:prstGeom>
                        <a:blipFill dpi="0" rotWithShape="0">
                          <a:blip r:embed="rId9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E2D976" w14:textId="77777777" w:rsidR="00F25914" w:rsidRPr="00B927C1" w:rsidRDefault="00F2591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63B11" id="Text Box 20" o:spid="_x0000_s1027" type="#_x0000_t202" alt="Strona tytułowa HW gradient-08-08" style="position:absolute;left:0;text-align:left;margin-left:0;margin-top:-70.75pt;width:595.3pt;height:841.9pt;z-index:25167769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" stroked="f">
                <v:fill r:id="rId10" o:title="Strona tytułowa HW gradient-08-08" recolor="t" type="frame"/>
                <v:textbox>
                  <w:txbxContent>
                    <w:p w14:paraId="79E2D976" w14:textId="77777777" w:rsidR="00F25914" w:rsidRPr="00B927C1" w:rsidRDefault="00F25914"/>
                  </w:txbxContent>
                </v:textbox>
                <w10:wrap anchorx="page"/>
              </v:shape>
            </w:pict>
          </mc:Fallback>
        </mc:AlternateContent>
      </w:r>
      <w:r w:rsidRPr="0077333A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8D5D4E" wp14:editId="79417D6E">
                <wp:simplePos x="0" y="0"/>
                <wp:positionH relativeFrom="page">
                  <wp:align>left</wp:align>
                </wp:positionH>
                <wp:positionV relativeFrom="paragraph">
                  <wp:posOffset>4579620</wp:posOffset>
                </wp:positionV>
                <wp:extent cx="7547610" cy="1669415"/>
                <wp:effectExtent l="0" t="0" r="15240" b="26035"/>
                <wp:wrapTight wrapText="bothSides">
                  <wp:wrapPolygon edited="0">
                    <wp:start x="0" y="0"/>
                    <wp:lineTo x="0" y="21690"/>
                    <wp:lineTo x="21589" y="21690"/>
                    <wp:lineTo x="21589" y="0"/>
                    <wp:lineTo x="0" y="0"/>
                  </wp:wrapPolygon>
                </wp:wrapTight>
                <wp:docPr id="7" name="Schemat blokowy: termina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47610" cy="166941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9900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900"/>
                            </w:tblGrid>
                            <w:tr w:rsidR="00F25914" w:rsidRPr="00DE1018" w14:paraId="071E329E" w14:textId="77777777" w:rsidTr="00B927C1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9900" w:type="dxa"/>
                                  <w:vAlign w:val="center"/>
                                </w:tcPr>
                                <w:p w14:paraId="18BF8A02" w14:textId="1214BA5A" w:rsidR="00F25914" w:rsidRPr="000949E6" w:rsidRDefault="00422F43" w:rsidP="00DA4FD8">
                                  <w:pPr>
                                    <w:pStyle w:val="TYTUL"/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{{ </w:t>
                                  </w:r>
                                  <w:r w:rsidR="0037258C">
                                    <w:rPr>
                                      <w:sz w:val="36"/>
                                      <w:szCs w:val="36"/>
                                    </w:rPr>
                                    <w:t>t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itle }}</w:t>
                                  </w:r>
                                </w:p>
                              </w:tc>
                            </w:tr>
                            <w:tr w:rsidR="00F25914" w:rsidRPr="00DE1018" w14:paraId="0AC661C3" w14:textId="77777777" w:rsidTr="00B927C1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9900" w:type="dxa"/>
                                  <w:vAlign w:val="center"/>
                                </w:tcPr>
                                <w:p w14:paraId="2C887A3E" w14:textId="3B3DB3C7" w:rsidR="00F25914" w:rsidRPr="000949E6" w:rsidRDefault="00422F43" w:rsidP="00422F43">
                                  <w:pPr>
                                    <w:pStyle w:val="PODTYTU"/>
                                    <w:rPr>
                                      <w:color w:val="1E81E2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t>{{ subtitle }}</w:t>
                                  </w:r>
                                </w:p>
                              </w:tc>
                            </w:tr>
                            <w:tr w:rsidR="00F25914" w:rsidRPr="00DE1018" w14:paraId="7BC964F5" w14:textId="77777777" w:rsidTr="00B927C1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9900" w:type="dxa"/>
                                  <w:vAlign w:val="center"/>
                                </w:tcPr>
                                <w:p w14:paraId="77A12305" w14:textId="77777777" w:rsidR="00F25914" w:rsidRPr="008872DE" w:rsidRDefault="00F25914" w:rsidP="00205D4B">
                                  <w:pPr>
                                    <w:pStyle w:val="PODTYTU"/>
                                  </w:pPr>
                                </w:p>
                              </w:tc>
                            </w:tr>
                            <w:tr w:rsidR="00F25914" w:rsidRPr="000949E6" w14:paraId="5958C0F7" w14:textId="77777777" w:rsidTr="00B927C1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9900" w:type="dxa"/>
                                  <w:vAlign w:val="center"/>
                                </w:tcPr>
                                <w:p w14:paraId="78330BCD" w14:textId="77777777" w:rsidR="00F25914" w:rsidRPr="000949E6" w:rsidRDefault="00F25914" w:rsidP="00673F34">
                                  <w:pPr>
                                    <w:jc w:val="center"/>
                                    <w:rPr>
                                      <w:rFonts w:ascii="Century Gothic" w:hAnsi="Century Gothic" w:cs="Open Sans SemiBold"/>
                                      <w:color w:val="2D343E"/>
                                      <w:sz w:val="36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CEFA98F" w14:textId="77777777" w:rsidR="00F25914" w:rsidRDefault="00F25914" w:rsidP="00673F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D5D4E" id="Schemat blokowy: terminator 24" o:spid="_x0000_s1028" style="position:absolute;left:0;text-align:left;margin-left:0;margin-top:360.6pt;width:594.3pt;height:131.45pt;z-index:2516787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" filled="f" fillcolor="white [3212]" strokecolor="white [3212]" strokeweight="2pt">
                <v:textbox>
                  <w:txbxContent>
                    <w:tbl>
                      <w:tblPr>
                        <w:tblStyle w:val="TableGrid"/>
                        <w:tblW w:w="9900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900"/>
                      </w:tblGrid>
                      <w:tr w:rsidR="00F25914" w:rsidRPr="00DE1018" w14:paraId="071E329E" w14:textId="77777777" w:rsidTr="00B927C1">
                        <w:trPr>
                          <w:trHeight w:val="454"/>
                          <w:jc w:val="center"/>
                        </w:trPr>
                        <w:tc>
                          <w:tcPr>
                            <w:tcW w:w="9900" w:type="dxa"/>
                            <w:vAlign w:val="center"/>
                          </w:tcPr>
                          <w:p w14:paraId="18BF8A02" w14:textId="1214BA5A" w:rsidR="00F25914" w:rsidRPr="000949E6" w:rsidRDefault="00422F43" w:rsidP="00DA4FD8">
                            <w:pPr>
                              <w:pStyle w:val="TYTUL"/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{{ </w:t>
                            </w:r>
                            <w:r w:rsidR="0037258C">
                              <w:rPr>
                                <w:sz w:val="36"/>
                                <w:szCs w:val="36"/>
                              </w:rPr>
                              <w:t>t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itle }}</w:t>
                            </w:r>
                          </w:p>
                        </w:tc>
                      </w:tr>
                      <w:tr w:rsidR="00F25914" w:rsidRPr="00DE1018" w14:paraId="0AC661C3" w14:textId="77777777" w:rsidTr="00B927C1">
                        <w:trPr>
                          <w:trHeight w:val="454"/>
                          <w:jc w:val="center"/>
                        </w:trPr>
                        <w:tc>
                          <w:tcPr>
                            <w:tcW w:w="9900" w:type="dxa"/>
                            <w:vAlign w:val="center"/>
                          </w:tcPr>
                          <w:p w14:paraId="2C887A3E" w14:textId="3B3DB3C7" w:rsidR="00F25914" w:rsidRPr="000949E6" w:rsidRDefault="00422F43" w:rsidP="00422F43">
                            <w:pPr>
                              <w:pStyle w:val="PODTYTU"/>
                              <w:rPr>
                                <w:color w:val="1E81E2"/>
                                <w:sz w:val="44"/>
                                <w:szCs w:val="44"/>
                              </w:rPr>
                            </w:pPr>
                            <w:r>
                              <w:t>{{ subtitle }}</w:t>
                            </w:r>
                          </w:p>
                        </w:tc>
                      </w:tr>
                      <w:tr w:rsidR="00F25914" w:rsidRPr="00DE1018" w14:paraId="7BC964F5" w14:textId="77777777" w:rsidTr="00B927C1">
                        <w:trPr>
                          <w:trHeight w:val="454"/>
                          <w:jc w:val="center"/>
                        </w:trPr>
                        <w:tc>
                          <w:tcPr>
                            <w:tcW w:w="9900" w:type="dxa"/>
                            <w:vAlign w:val="center"/>
                          </w:tcPr>
                          <w:p w14:paraId="77A12305" w14:textId="77777777" w:rsidR="00F25914" w:rsidRPr="008872DE" w:rsidRDefault="00F25914" w:rsidP="00205D4B">
                            <w:pPr>
                              <w:pStyle w:val="PODTYTU"/>
                            </w:pPr>
                          </w:p>
                        </w:tc>
                      </w:tr>
                      <w:tr w:rsidR="00F25914" w:rsidRPr="000949E6" w14:paraId="5958C0F7" w14:textId="77777777" w:rsidTr="00B927C1">
                        <w:trPr>
                          <w:trHeight w:val="454"/>
                          <w:jc w:val="center"/>
                        </w:trPr>
                        <w:tc>
                          <w:tcPr>
                            <w:tcW w:w="9900" w:type="dxa"/>
                            <w:vAlign w:val="center"/>
                          </w:tcPr>
                          <w:p w14:paraId="78330BCD" w14:textId="77777777" w:rsidR="00F25914" w:rsidRPr="000949E6" w:rsidRDefault="00F25914" w:rsidP="00673F34">
                            <w:pPr>
                              <w:jc w:val="center"/>
                              <w:rPr>
                                <w:rFonts w:ascii="Century Gothic" w:hAnsi="Century Gothic" w:cs="Open Sans SemiBold"/>
                                <w:color w:val="2D343E"/>
                                <w:sz w:val="36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14:paraId="3CEFA98F" w14:textId="77777777" w:rsidR="00F25914" w:rsidRDefault="00F25914" w:rsidP="00673F34">
                      <w:pPr>
                        <w:jc w:val="center"/>
                      </w:pPr>
                    </w:p>
                  </w:txbxContent>
                </v:textbox>
                <w10:wrap type="tight" anchorx="page"/>
              </v:rect>
            </w:pict>
          </mc:Fallback>
        </mc:AlternateContent>
      </w:r>
      <w:r w:rsidRPr="0077333A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75EE27" wp14:editId="273E3E7D">
                <wp:simplePos x="0" y="0"/>
                <wp:positionH relativeFrom="margin">
                  <wp:posOffset>-514985</wp:posOffset>
                </wp:positionH>
                <wp:positionV relativeFrom="paragraph">
                  <wp:posOffset>2066290</wp:posOffset>
                </wp:positionV>
                <wp:extent cx="6283960" cy="1920240"/>
                <wp:effectExtent l="0" t="0" r="2540" b="3810"/>
                <wp:wrapNone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1920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3C3D03" w14:textId="77777777" w:rsidR="00F25914" w:rsidRDefault="00F25914" w:rsidP="000D2B18">
                            <w:pPr>
                              <w:jc w:val="center"/>
                              <w:rPr>
                                <w:noProof/>
                                <w:lang w:eastAsia="pl-PL"/>
                              </w:rPr>
                            </w:pPr>
                          </w:p>
                          <w:p w14:paraId="00FD7FE6" w14:textId="77777777" w:rsidR="00F25914" w:rsidRPr="00F946D8" w:rsidRDefault="00F25914" w:rsidP="000D2B18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pl-PL"/>
                              </w:rPr>
                              <w:drawing>
                                <wp:inline distT="0" distB="0" distL="0" distR="0" wp14:anchorId="71122FB7" wp14:editId="61BD783A">
                                  <wp:extent cx="5504859" cy="1417320"/>
                                  <wp:effectExtent l="19050" t="0" r="591" b="0"/>
                                  <wp:docPr id="20" name="Obraz 16" descr="niebieski_hasło_biały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niebieski_hasło_biały.png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12361" cy="14192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75EE27" id="Text Box 21" o:spid="_x0000_s1029" type="#_x0000_t202" style="position:absolute;left:0;text-align:left;margin-left:-40.55pt;margin-top:162.7pt;width:494.8pt;height:151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" stroked="f">
                <v:textbox>
                  <w:txbxContent>
                    <w:p w14:paraId="6B3C3D03" w14:textId="77777777" w:rsidR="00F25914" w:rsidRDefault="00F25914" w:rsidP="000D2B18">
                      <w:pPr>
                        <w:jc w:val="center"/>
                        <w:rPr>
                          <w:noProof/>
                          <w:lang w:eastAsia="pl-PL"/>
                        </w:rPr>
                      </w:pPr>
                    </w:p>
                    <w:p w14:paraId="00FD7FE6" w14:textId="77777777" w:rsidR="00F25914" w:rsidRPr="00F946D8" w:rsidRDefault="00F25914" w:rsidP="000D2B18">
                      <w:pPr>
                        <w:jc w:val="center"/>
                      </w:pPr>
                      <w:r>
                        <w:rPr>
                          <w:noProof/>
                          <w:lang w:eastAsia="pl-PL"/>
                        </w:rPr>
                        <w:drawing>
                          <wp:inline distT="0" distB="0" distL="0" distR="0" wp14:anchorId="71122FB7" wp14:editId="61BD783A">
                            <wp:extent cx="5504859" cy="1417320"/>
                            <wp:effectExtent l="19050" t="0" r="591" b="0"/>
                            <wp:docPr id="20" name="Obraz 16" descr="niebieski_hasło_biały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niebieski_hasło_biały.png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12361" cy="14192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65A3" w:rsidRPr="0077333A">
        <w:br w:type="page"/>
      </w:r>
    </w:p>
    <w:p w14:paraId="4BCEFBC2" w14:textId="77777777" w:rsidR="00561B21" w:rsidRPr="0077333A" w:rsidRDefault="00561B21">
      <w:pPr>
        <w:spacing w:after="200" w:line="276" w:lineRule="auto"/>
        <w:rPr>
          <w:szCs w:val="26"/>
        </w:rPr>
        <w:sectPr w:rsidR="00561B21" w:rsidRPr="0077333A" w:rsidSect="00E10745">
          <w:headerReference w:type="default" r:id="rId13"/>
          <w:footerReference w:type="default" r:id="rId14"/>
          <w:headerReference w:type="first" r:id="rId15"/>
          <w:pgSz w:w="11906" w:h="16838"/>
          <w:pgMar w:top="1417" w:right="1417" w:bottom="1417" w:left="1417" w:header="397" w:footer="340" w:gutter="0"/>
          <w:cols w:space="708"/>
          <w:docGrid w:linePitch="381"/>
        </w:sectPr>
      </w:pPr>
    </w:p>
    <w:p w14:paraId="432C69E2" w14:textId="750EAD42" w:rsidR="00233334" w:rsidRDefault="00F0481E" w:rsidP="00F0481E">
      <w:pPr>
        <w:pStyle w:val="TYTUL"/>
      </w:pPr>
      <w:r>
        <w:lastRenderedPageBreak/>
        <w:t>Lista zgłoszeń wsparcia</w:t>
      </w:r>
    </w:p>
    <w:tbl>
      <w:tblPr>
        <w:tblStyle w:val="GridTable1Light1"/>
        <w:tblW w:w="5000" w:type="pct"/>
        <w:tblLayout w:type="fixed"/>
        <w:tblLook w:val="04A0" w:firstRow="1" w:lastRow="0" w:firstColumn="1" w:lastColumn="0" w:noHBand="0" w:noVBand="1"/>
      </w:tblPr>
      <w:tblGrid>
        <w:gridCol w:w="1100"/>
        <w:gridCol w:w="1129"/>
        <w:gridCol w:w="2133"/>
        <w:gridCol w:w="3967"/>
        <w:gridCol w:w="993"/>
        <w:gridCol w:w="1135"/>
        <w:gridCol w:w="1132"/>
        <w:gridCol w:w="1135"/>
        <w:gridCol w:w="1496"/>
      </w:tblGrid>
      <w:tr w:rsidR="00E2189B" w:rsidRPr="0077333A" w14:paraId="4C3894D3" w14:textId="77777777" w:rsidTr="003C6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" w:type="pct"/>
            <w:tcBorders>
              <w:top w:val="single" w:sz="4" w:space="0" w:color="1E81E2" w:themeColor="accent1"/>
              <w:left w:val="single" w:sz="4" w:space="0" w:color="1E81E2" w:themeColor="accent1"/>
              <w:bottom w:val="single" w:sz="4" w:space="0" w:color="1E81E2" w:themeColor="accent1"/>
              <w:right w:val="single" w:sz="4" w:space="0" w:color="FFFFFF" w:themeColor="background1"/>
            </w:tcBorders>
            <w:shd w:val="clear" w:color="auto" w:fill="1E81E2"/>
            <w:vAlign w:val="center"/>
          </w:tcPr>
          <w:p w14:paraId="26FD3C2B" w14:textId="77777777" w:rsidR="00E2189B" w:rsidRPr="0077333A" w:rsidRDefault="00E2189B" w:rsidP="00B251F5">
            <w:pPr>
              <w:pStyle w:val="Tabela10pttytu"/>
              <w:ind w:left="1167" w:hanging="1167"/>
              <w:rPr>
                <w:rFonts w:ascii="Open Sans SemiBold" w:hAnsi="Open Sans SemiBold" w:cs="Open Sans SemiBold"/>
                <w:bCs w:val="0"/>
                <w:sz w:val="16"/>
                <w:szCs w:val="16"/>
              </w:rPr>
            </w:pPr>
            <w:r w:rsidRPr="0077333A">
              <w:rPr>
                <w:rFonts w:ascii="Open Sans SemiBold" w:hAnsi="Open Sans SemiBold" w:cs="Open Sans SemiBold"/>
                <w:bCs w:val="0"/>
                <w:sz w:val="16"/>
                <w:szCs w:val="16"/>
              </w:rPr>
              <w:t>Numer</w:t>
            </w:r>
          </w:p>
        </w:tc>
        <w:tc>
          <w:tcPr>
            <w:tcW w:w="397" w:type="pct"/>
            <w:tcBorders>
              <w:top w:val="single" w:sz="4" w:space="0" w:color="1E81E2" w:themeColor="accent1"/>
              <w:left w:val="single" w:sz="4" w:space="0" w:color="FFFFFF" w:themeColor="background1"/>
              <w:bottom w:val="single" w:sz="4" w:space="0" w:color="1E81E2" w:themeColor="accent1"/>
              <w:right w:val="single" w:sz="4" w:space="0" w:color="FFFFFF" w:themeColor="background1"/>
            </w:tcBorders>
            <w:shd w:val="clear" w:color="auto" w:fill="1E81E2"/>
            <w:vAlign w:val="center"/>
          </w:tcPr>
          <w:p w14:paraId="5BFA1822" w14:textId="77777777" w:rsidR="00E2189B" w:rsidRPr="0077333A" w:rsidRDefault="00E2189B" w:rsidP="00B251F5">
            <w:pPr>
              <w:pStyle w:val="Tabela10pttytu"/>
              <w:ind w:left="1167" w:hanging="11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SemiBold" w:hAnsi="Open Sans SemiBold" w:cs="Open Sans SemiBold"/>
                <w:bCs w:val="0"/>
                <w:sz w:val="16"/>
                <w:szCs w:val="16"/>
              </w:rPr>
            </w:pPr>
            <w:r w:rsidRPr="0077333A">
              <w:rPr>
                <w:rFonts w:ascii="Open Sans SemiBold" w:hAnsi="Open Sans SemiBold" w:cs="Open Sans SemiBold"/>
                <w:bCs w:val="0"/>
                <w:sz w:val="16"/>
                <w:szCs w:val="16"/>
              </w:rPr>
              <w:t>Priorytet</w:t>
            </w:r>
          </w:p>
        </w:tc>
        <w:tc>
          <w:tcPr>
            <w:tcW w:w="750" w:type="pct"/>
            <w:tcBorders>
              <w:top w:val="single" w:sz="4" w:space="0" w:color="1E81E2" w:themeColor="accent1"/>
              <w:left w:val="single" w:sz="4" w:space="0" w:color="FFFFFF" w:themeColor="background1"/>
              <w:bottom w:val="single" w:sz="4" w:space="0" w:color="1E81E2" w:themeColor="accent1"/>
              <w:right w:val="single" w:sz="4" w:space="0" w:color="FFFFFF" w:themeColor="background1"/>
            </w:tcBorders>
            <w:shd w:val="clear" w:color="auto" w:fill="1E81E2"/>
            <w:vAlign w:val="center"/>
          </w:tcPr>
          <w:p w14:paraId="247CBA61" w14:textId="77777777" w:rsidR="00E2189B" w:rsidRPr="0077333A" w:rsidRDefault="00E2189B" w:rsidP="00B251F5">
            <w:pPr>
              <w:pStyle w:val="Tabela10pttytu"/>
              <w:ind w:left="1167" w:hanging="11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SemiBold" w:hAnsi="Open Sans SemiBold" w:cs="Open Sans SemiBold"/>
                <w:bCs w:val="0"/>
                <w:sz w:val="16"/>
                <w:szCs w:val="16"/>
              </w:rPr>
            </w:pPr>
            <w:r w:rsidRPr="0077333A">
              <w:rPr>
                <w:rFonts w:ascii="Open Sans SemiBold" w:hAnsi="Open Sans SemiBold" w:cs="Open Sans SemiBold"/>
                <w:bCs w:val="0"/>
                <w:sz w:val="16"/>
                <w:szCs w:val="16"/>
              </w:rPr>
              <w:t>Temat</w:t>
            </w:r>
          </w:p>
        </w:tc>
        <w:tc>
          <w:tcPr>
            <w:tcW w:w="1744" w:type="pct"/>
            <w:gridSpan w:val="2"/>
            <w:tcBorders>
              <w:top w:val="single" w:sz="4" w:space="0" w:color="1E81E2" w:themeColor="accent1"/>
              <w:left w:val="single" w:sz="4" w:space="0" w:color="FFFFFF" w:themeColor="background1"/>
              <w:bottom w:val="single" w:sz="4" w:space="0" w:color="1E81E2" w:themeColor="accent1"/>
              <w:right w:val="single" w:sz="4" w:space="0" w:color="FFFFFF" w:themeColor="background1"/>
            </w:tcBorders>
            <w:shd w:val="clear" w:color="auto" w:fill="1E81E2"/>
            <w:vAlign w:val="center"/>
          </w:tcPr>
          <w:p w14:paraId="0054B2BC" w14:textId="5D71F1FF" w:rsidR="00E2189B" w:rsidRPr="0077333A" w:rsidRDefault="00E2189B" w:rsidP="00B251F5">
            <w:pPr>
              <w:pStyle w:val="Tabela10pttytu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SemiBold" w:hAnsi="Open Sans SemiBold" w:cs="Open Sans SemiBold"/>
                <w:sz w:val="16"/>
                <w:szCs w:val="16"/>
              </w:rPr>
            </w:pPr>
            <w:r w:rsidRPr="0077333A">
              <w:rPr>
                <w:rFonts w:ascii="Open Sans SemiBold" w:hAnsi="Open Sans SemiBold" w:cs="Open Sans SemiBold"/>
                <w:sz w:val="16"/>
                <w:szCs w:val="16"/>
              </w:rPr>
              <w:t>Treść</w:t>
            </w:r>
          </w:p>
        </w:tc>
        <w:tc>
          <w:tcPr>
            <w:tcW w:w="399" w:type="pct"/>
            <w:tcBorders>
              <w:top w:val="single" w:sz="4" w:space="0" w:color="1E81E2" w:themeColor="accent1"/>
              <w:left w:val="single" w:sz="4" w:space="0" w:color="FFFFFF" w:themeColor="background1"/>
              <w:bottom w:val="single" w:sz="4" w:space="0" w:color="1E81E2" w:themeColor="accent1"/>
              <w:right w:val="single" w:sz="4" w:space="0" w:color="FFFFFF" w:themeColor="background1"/>
            </w:tcBorders>
            <w:shd w:val="clear" w:color="auto" w:fill="1E81E2"/>
            <w:vAlign w:val="center"/>
          </w:tcPr>
          <w:p w14:paraId="4C59825B" w14:textId="77777777" w:rsidR="00E2189B" w:rsidRPr="0077333A" w:rsidRDefault="00E2189B" w:rsidP="00B251F5">
            <w:pPr>
              <w:pStyle w:val="Tabela10pttytu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SemiBold" w:hAnsi="Open Sans SemiBold" w:cs="Open Sans SemiBold"/>
                <w:sz w:val="16"/>
                <w:szCs w:val="16"/>
              </w:rPr>
            </w:pPr>
            <w:r w:rsidRPr="0077333A">
              <w:rPr>
                <w:rFonts w:ascii="Open Sans SemiBold" w:hAnsi="Open Sans SemiBold" w:cs="Open Sans SemiBold"/>
                <w:sz w:val="16"/>
                <w:szCs w:val="16"/>
              </w:rPr>
              <w:t>Utworzono</w:t>
            </w:r>
          </w:p>
        </w:tc>
        <w:tc>
          <w:tcPr>
            <w:tcW w:w="398" w:type="pct"/>
            <w:tcBorders>
              <w:top w:val="single" w:sz="4" w:space="0" w:color="1E81E2" w:themeColor="accent1"/>
              <w:left w:val="single" w:sz="4" w:space="0" w:color="FFFFFF" w:themeColor="background1"/>
              <w:bottom w:val="single" w:sz="4" w:space="0" w:color="1E81E2" w:themeColor="accent1"/>
              <w:right w:val="single" w:sz="4" w:space="0" w:color="FFFFFF" w:themeColor="background1"/>
            </w:tcBorders>
            <w:shd w:val="clear" w:color="auto" w:fill="1E81E2"/>
            <w:vAlign w:val="center"/>
          </w:tcPr>
          <w:p w14:paraId="20EAAF69" w14:textId="77777777" w:rsidR="00E2189B" w:rsidRPr="0077333A" w:rsidRDefault="00E2189B" w:rsidP="00B251F5">
            <w:pPr>
              <w:pStyle w:val="Tabela10pttytu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SemiBold" w:hAnsi="Open Sans SemiBold" w:cs="Open Sans SemiBold"/>
                <w:sz w:val="16"/>
                <w:szCs w:val="16"/>
              </w:rPr>
            </w:pPr>
            <w:r w:rsidRPr="0077333A">
              <w:rPr>
                <w:rFonts w:ascii="Open Sans SemiBold" w:hAnsi="Open Sans SemiBold" w:cs="Open Sans SemiBold"/>
                <w:sz w:val="16"/>
                <w:szCs w:val="16"/>
              </w:rPr>
              <w:t xml:space="preserve">Rozwiązano </w:t>
            </w:r>
          </w:p>
        </w:tc>
        <w:tc>
          <w:tcPr>
            <w:tcW w:w="399" w:type="pct"/>
            <w:tcBorders>
              <w:top w:val="single" w:sz="4" w:space="0" w:color="1E81E2" w:themeColor="accent1"/>
              <w:left w:val="single" w:sz="4" w:space="0" w:color="FFFFFF" w:themeColor="background1"/>
              <w:bottom w:val="single" w:sz="4" w:space="0" w:color="1E81E2" w:themeColor="accent1"/>
              <w:right w:val="single" w:sz="4" w:space="0" w:color="FFFFFF" w:themeColor="background1"/>
            </w:tcBorders>
            <w:shd w:val="clear" w:color="auto" w:fill="1E81E2"/>
            <w:vAlign w:val="center"/>
          </w:tcPr>
          <w:p w14:paraId="6658028B" w14:textId="4920C88B" w:rsidR="00E2189B" w:rsidRPr="0077333A" w:rsidRDefault="00E2189B" w:rsidP="00B251F5">
            <w:pPr>
              <w:pStyle w:val="Tabela10pttytu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SemiBold" w:hAnsi="Open Sans SemiBold" w:cs="Open Sans SemiBold"/>
                <w:sz w:val="16"/>
                <w:szCs w:val="16"/>
              </w:rPr>
            </w:pPr>
            <w:r>
              <w:rPr>
                <w:rFonts w:ascii="Open Sans SemiBold" w:hAnsi="Open Sans SemiBold" w:cs="Open Sans SemiBold"/>
                <w:sz w:val="16"/>
                <w:szCs w:val="16"/>
              </w:rPr>
              <w:t>G</w:t>
            </w:r>
            <w:r w:rsidR="003C65DA">
              <w:rPr>
                <w:rFonts w:ascii="Open Sans SemiBold" w:hAnsi="Open Sans SemiBold" w:cs="Open Sans SemiBold"/>
                <w:sz w:val="16"/>
                <w:szCs w:val="16"/>
              </w:rPr>
              <w:t>odziny Rozwojowe</w:t>
            </w:r>
          </w:p>
        </w:tc>
        <w:tc>
          <w:tcPr>
            <w:tcW w:w="526" w:type="pct"/>
            <w:tcBorders>
              <w:top w:val="single" w:sz="4" w:space="0" w:color="1E81E2" w:themeColor="accent1"/>
              <w:left w:val="single" w:sz="4" w:space="0" w:color="FFFFFF" w:themeColor="background1"/>
              <w:bottom w:val="single" w:sz="4" w:space="0" w:color="1E81E2" w:themeColor="accent1"/>
              <w:right w:val="single" w:sz="4" w:space="0" w:color="1E81E2" w:themeColor="accent1"/>
            </w:tcBorders>
            <w:shd w:val="clear" w:color="auto" w:fill="1E81E2"/>
            <w:vAlign w:val="center"/>
          </w:tcPr>
          <w:p w14:paraId="59667F90" w14:textId="77777777" w:rsidR="00E2189B" w:rsidRPr="0077333A" w:rsidRDefault="00E2189B" w:rsidP="00B251F5">
            <w:pPr>
              <w:pStyle w:val="Tabela10pttytu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SemiBold" w:hAnsi="Open Sans SemiBold" w:cs="Open Sans SemiBold"/>
                <w:sz w:val="16"/>
                <w:szCs w:val="16"/>
              </w:rPr>
            </w:pPr>
            <w:r>
              <w:rPr>
                <w:rFonts w:ascii="Open Sans SemiBold" w:hAnsi="Open Sans SemiBold" w:cs="Open Sans SemiBold"/>
                <w:sz w:val="16"/>
                <w:szCs w:val="16"/>
              </w:rPr>
              <w:t>Status</w:t>
            </w:r>
          </w:p>
        </w:tc>
      </w:tr>
      <w:tr w:rsidR="00F0481E" w:rsidRPr="0077333A" w14:paraId="629AE235" w14:textId="77777777" w:rsidTr="003C65DA">
        <w:trPr>
          <w:trHeight w:hRule="exact"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" w:type="pct"/>
            <w:tcBorders>
              <w:top w:val="single" w:sz="4" w:space="0" w:color="1E81E2" w:themeColor="accent1"/>
              <w:left w:val="nil"/>
              <w:bottom w:val="single" w:sz="2" w:space="0" w:color="1E81E2"/>
              <w:right w:val="nil"/>
            </w:tcBorders>
            <w:vAlign w:val="center"/>
          </w:tcPr>
          <w:p w14:paraId="31B23081" w14:textId="77777777" w:rsidR="00F0481E" w:rsidRPr="0077333A" w:rsidRDefault="00F0481E" w:rsidP="00B251F5">
            <w:pPr>
              <w:pStyle w:val="Tabela10pt"/>
              <w:jc w:val="center"/>
              <w:rPr>
                <w:rFonts w:cs="Open Sans"/>
                <w:sz w:val="16"/>
                <w:szCs w:val="16"/>
              </w:rPr>
            </w:pPr>
          </w:p>
        </w:tc>
        <w:tc>
          <w:tcPr>
            <w:tcW w:w="397" w:type="pct"/>
            <w:tcBorders>
              <w:top w:val="single" w:sz="4" w:space="0" w:color="1E81E2" w:themeColor="accent1"/>
              <w:left w:val="nil"/>
              <w:bottom w:val="single" w:sz="2" w:space="0" w:color="1E81E2"/>
              <w:right w:val="nil"/>
            </w:tcBorders>
            <w:vAlign w:val="center"/>
          </w:tcPr>
          <w:p w14:paraId="1BFB9424" w14:textId="77777777" w:rsidR="00F0481E" w:rsidRPr="0077333A" w:rsidRDefault="00F0481E" w:rsidP="00B251F5">
            <w:pPr>
              <w:pStyle w:val="Tabela10p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Open Sans"/>
                <w:sz w:val="16"/>
                <w:szCs w:val="16"/>
              </w:rPr>
            </w:pPr>
          </w:p>
        </w:tc>
        <w:tc>
          <w:tcPr>
            <w:tcW w:w="750" w:type="pct"/>
            <w:tcBorders>
              <w:top w:val="single" w:sz="4" w:space="0" w:color="1E81E2" w:themeColor="accent1"/>
              <w:left w:val="nil"/>
              <w:bottom w:val="single" w:sz="2" w:space="0" w:color="1E81E2"/>
              <w:right w:val="nil"/>
            </w:tcBorders>
            <w:vAlign w:val="center"/>
          </w:tcPr>
          <w:p w14:paraId="1D6EE34D" w14:textId="77777777" w:rsidR="00F0481E" w:rsidRPr="0077333A" w:rsidRDefault="00F0481E" w:rsidP="00B251F5">
            <w:pPr>
              <w:pStyle w:val="Tabela10p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Open Sans"/>
                <w:sz w:val="16"/>
                <w:szCs w:val="16"/>
              </w:rPr>
            </w:pPr>
          </w:p>
        </w:tc>
        <w:tc>
          <w:tcPr>
            <w:tcW w:w="1395" w:type="pct"/>
            <w:tcBorders>
              <w:top w:val="single" w:sz="4" w:space="0" w:color="1E81E2" w:themeColor="accent1"/>
              <w:left w:val="nil"/>
              <w:bottom w:val="single" w:sz="2" w:space="0" w:color="1E81E2"/>
              <w:right w:val="nil"/>
            </w:tcBorders>
            <w:vAlign w:val="center"/>
          </w:tcPr>
          <w:p w14:paraId="4212B99E" w14:textId="77777777" w:rsidR="00F0481E" w:rsidRPr="0077333A" w:rsidRDefault="00F0481E" w:rsidP="00B251F5">
            <w:pPr>
              <w:pStyle w:val="Tabela10p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Open Sans"/>
                <w:sz w:val="16"/>
                <w:szCs w:val="16"/>
              </w:rPr>
            </w:pPr>
          </w:p>
        </w:tc>
        <w:tc>
          <w:tcPr>
            <w:tcW w:w="349" w:type="pct"/>
            <w:tcBorders>
              <w:top w:val="single" w:sz="4" w:space="0" w:color="1E81E2" w:themeColor="accent1"/>
              <w:left w:val="nil"/>
              <w:bottom w:val="single" w:sz="2" w:space="0" w:color="1E81E2"/>
              <w:right w:val="nil"/>
            </w:tcBorders>
          </w:tcPr>
          <w:p w14:paraId="6367C886" w14:textId="77777777" w:rsidR="00F0481E" w:rsidRPr="0077333A" w:rsidRDefault="00F0481E" w:rsidP="00B251F5">
            <w:pPr>
              <w:pStyle w:val="Tabela10p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Open Sans"/>
                <w:sz w:val="16"/>
                <w:szCs w:val="16"/>
              </w:rPr>
            </w:pPr>
          </w:p>
        </w:tc>
        <w:tc>
          <w:tcPr>
            <w:tcW w:w="399" w:type="pct"/>
            <w:tcBorders>
              <w:top w:val="single" w:sz="4" w:space="0" w:color="1E81E2" w:themeColor="accent1"/>
              <w:left w:val="nil"/>
              <w:bottom w:val="single" w:sz="2" w:space="0" w:color="1E81E2"/>
              <w:right w:val="nil"/>
            </w:tcBorders>
          </w:tcPr>
          <w:p w14:paraId="1F84ACA0" w14:textId="77777777" w:rsidR="00F0481E" w:rsidRPr="0077333A" w:rsidRDefault="00F0481E" w:rsidP="00B251F5">
            <w:pPr>
              <w:pStyle w:val="Tabela10p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Open Sans"/>
                <w:sz w:val="16"/>
                <w:szCs w:val="16"/>
              </w:rPr>
            </w:pPr>
          </w:p>
        </w:tc>
        <w:tc>
          <w:tcPr>
            <w:tcW w:w="398" w:type="pct"/>
            <w:tcBorders>
              <w:top w:val="single" w:sz="4" w:space="0" w:color="1E81E2" w:themeColor="accent1"/>
              <w:left w:val="nil"/>
              <w:bottom w:val="single" w:sz="2" w:space="0" w:color="1E81E2"/>
              <w:right w:val="nil"/>
            </w:tcBorders>
          </w:tcPr>
          <w:p w14:paraId="3FDF37D6" w14:textId="77777777" w:rsidR="00F0481E" w:rsidRPr="0077333A" w:rsidRDefault="00F0481E" w:rsidP="00B251F5">
            <w:pPr>
              <w:pStyle w:val="Tabela10p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Open Sans"/>
                <w:sz w:val="16"/>
                <w:szCs w:val="16"/>
              </w:rPr>
            </w:pPr>
          </w:p>
        </w:tc>
        <w:tc>
          <w:tcPr>
            <w:tcW w:w="399" w:type="pct"/>
            <w:tcBorders>
              <w:top w:val="single" w:sz="4" w:space="0" w:color="1E81E2" w:themeColor="accent1"/>
              <w:left w:val="nil"/>
              <w:bottom w:val="single" w:sz="2" w:space="0" w:color="1E81E2"/>
              <w:right w:val="nil"/>
            </w:tcBorders>
          </w:tcPr>
          <w:p w14:paraId="716DF20B" w14:textId="77777777" w:rsidR="00F0481E" w:rsidRPr="0077333A" w:rsidRDefault="00F0481E" w:rsidP="00B251F5">
            <w:pPr>
              <w:pStyle w:val="Tabela10p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Open Sans"/>
                <w:sz w:val="16"/>
                <w:szCs w:val="16"/>
              </w:rPr>
            </w:pPr>
          </w:p>
        </w:tc>
        <w:tc>
          <w:tcPr>
            <w:tcW w:w="526" w:type="pct"/>
            <w:tcBorders>
              <w:top w:val="single" w:sz="4" w:space="0" w:color="1E81E2" w:themeColor="accent1"/>
              <w:left w:val="nil"/>
              <w:bottom w:val="single" w:sz="2" w:space="0" w:color="1E81E2"/>
              <w:right w:val="nil"/>
            </w:tcBorders>
          </w:tcPr>
          <w:p w14:paraId="21EB8004" w14:textId="77777777" w:rsidR="00F0481E" w:rsidRPr="0077333A" w:rsidRDefault="00F0481E" w:rsidP="00B251F5">
            <w:pPr>
              <w:pStyle w:val="Tabela10p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Open Sans"/>
                <w:sz w:val="16"/>
                <w:szCs w:val="16"/>
              </w:rPr>
            </w:pPr>
          </w:p>
        </w:tc>
      </w:tr>
      <w:tr w:rsidR="00F0481E" w:rsidRPr="00963EBE" w14:paraId="6C5AA2B0" w14:textId="77777777" w:rsidTr="00B251F5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tcBorders>
              <w:top w:val="single" w:sz="2" w:space="0" w:color="1E81E2"/>
              <w:left w:val="single" w:sz="2" w:space="0" w:color="1E81E2"/>
              <w:bottom w:val="single" w:sz="2" w:space="0" w:color="1E81E2"/>
              <w:right w:val="single" w:sz="2" w:space="0" w:color="1E81E2"/>
            </w:tcBorders>
            <w:vAlign w:val="center"/>
          </w:tcPr>
          <w:p w14:paraId="6AE4F367" w14:textId="77777777" w:rsidR="00F0481E" w:rsidRPr="00E2189B" w:rsidRDefault="00F0481E" w:rsidP="00B251F5">
            <w:pPr>
              <w:pStyle w:val="Tabela10pt"/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00E2189B">
              <w:rPr>
                <w:rFonts w:ascii="Open Sans" w:hAnsi="Open Sans" w:cs="Open Sans"/>
                <w:sz w:val="16"/>
                <w:szCs w:val="16"/>
                <w:lang w:val="en-US"/>
              </w:rPr>
              <w:t>{%tr for issue in issues %}</w:t>
            </w:r>
          </w:p>
        </w:tc>
      </w:tr>
      <w:tr w:rsidR="00E2189B" w:rsidRPr="00963EBE" w14:paraId="3ACD6C81" w14:textId="77777777" w:rsidTr="003C65DA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" w:type="pct"/>
            <w:tcBorders>
              <w:top w:val="single" w:sz="2" w:space="0" w:color="1E81E2"/>
              <w:left w:val="single" w:sz="2" w:space="0" w:color="1E81E2"/>
              <w:bottom w:val="single" w:sz="2" w:space="0" w:color="1E81E2"/>
              <w:right w:val="single" w:sz="2" w:space="0" w:color="1E81E2"/>
            </w:tcBorders>
            <w:vAlign w:val="center"/>
          </w:tcPr>
          <w:p w14:paraId="6C2025E8" w14:textId="77777777" w:rsidR="00E2189B" w:rsidRPr="0077333A" w:rsidRDefault="00E2189B" w:rsidP="00B251F5">
            <w:pPr>
              <w:pStyle w:val="Tabela10pt"/>
              <w:jc w:val="center"/>
              <w:rPr>
                <w:rFonts w:ascii="Open Sans" w:hAnsi="Open Sans" w:cs="Open Sans"/>
                <w:b w:val="0"/>
                <w:sz w:val="16"/>
                <w:szCs w:val="16"/>
              </w:rPr>
            </w:pPr>
            <w:r w:rsidRPr="0077333A">
              <w:rPr>
                <w:rFonts w:ascii="Open Sans" w:hAnsi="Open Sans" w:cs="Open Sans"/>
                <w:b w:val="0"/>
                <w:sz w:val="16"/>
                <w:szCs w:val="16"/>
              </w:rPr>
              <w:t>{{r issue.url }}</w:t>
            </w:r>
          </w:p>
        </w:tc>
        <w:tc>
          <w:tcPr>
            <w:tcW w:w="397" w:type="pct"/>
            <w:tcBorders>
              <w:top w:val="single" w:sz="2" w:space="0" w:color="1E81E2"/>
              <w:left w:val="single" w:sz="2" w:space="0" w:color="1E81E2"/>
              <w:bottom w:val="single" w:sz="2" w:space="0" w:color="1E81E2"/>
              <w:right w:val="single" w:sz="2" w:space="0" w:color="1E81E2"/>
            </w:tcBorders>
            <w:vAlign w:val="center"/>
          </w:tcPr>
          <w:p w14:paraId="285B2BBF" w14:textId="77777777" w:rsidR="00E2189B" w:rsidRPr="0077333A" w:rsidRDefault="00E2189B" w:rsidP="00B251F5">
            <w:pPr>
              <w:pStyle w:val="Tabela10p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6"/>
                <w:szCs w:val="16"/>
              </w:rPr>
            </w:pPr>
            <w:r w:rsidRPr="0077333A">
              <w:rPr>
                <w:rFonts w:ascii="Open Sans" w:hAnsi="Open Sans" w:cs="Open Sans"/>
                <w:sz w:val="16"/>
                <w:szCs w:val="16"/>
              </w:rPr>
              <w:t>{{ issue.priority }}</w:t>
            </w:r>
          </w:p>
        </w:tc>
        <w:tc>
          <w:tcPr>
            <w:tcW w:w="750" w:type="pct"/>
            <w:tcBorders>
              <w:top w:val="single" w:sz="2" w:space="0" w:color="1E81E2"/>
              <w:left w:val="single" w:sz="2" w:space="0" w:color="1E81E2"/>
              <w:bottom w:val="single" w:sz="2" w:space="0" w:color="1E81E2"/>
              <w:right w:val="single" w:sz="2" w:space="0" w:color="1E81E2"/>
            </w:tcBorders>
            <w:vAlign w:val="center"/>
          </w:tcPr>
          <w:p w14:paraId="4CA9F89B" w14:textId="77777777" w:rsidR="00E2189B" w:rsidRPr="0077333A" w:rsidRDefault="00E2189B" w:rsidP="00E9749E">
            <w:pPr>
              <w:pStyle w:val="Tabela10p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6"/>
                <w:szCs w:val="16"/>
              </w:rPr>
            </w:pPr>
            <w:r w:rsidRPr="0077333A">
              <w:rPr>
                <w:rFonts w:ascii="Open Sans" w:hAnsi="Open Sans" w:cs="Open Sans"/>
                <w:sz w:val="16"/>
                <w:szCs w:val="16"/>
              </w:rPr>
              <w:t>{{ issue.summary }}</w:t>
            </w:r>
          </w:p>
        </w:tc>
        <w:tc>
          <w:tcPr>
            <w:tcW w:w="1744" w:type="pct"/>
            <w:gridSpan w:val="2"/>
            <w:tcBorders>
              <w:top w:val="single" w:sz="2" w:space="0" w:color="1E81E2"/>
              <w:left w:val="single" w:sz="2" w:space="0" w:color="1E81E2"/>
              <w:bottom w:val="single" w:sz="2" w:space="0" w:color="1E81E2"/>
              <w:right w:val="single" w:sz="2" w:space="0" w:color="1E81E2"/>
            </w:tcBorders>
            <w:vAlign w:val="center"/>
          </w:tcPr>
          <w:p w14:paraId="0877D68F" w14:textId="37F6E297" w:rsidR="00E2189B" w:rsidRPr="0077333A" w:rsidRDefault="00E2189B" w:rsidP="00B251F5">
            <w:pPr>
              <w:pStyle w:val="Tabela10p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6"/>
                <w:szCs w:val="16"/>
              </w:rPr>
            </w:pPr>
            <w:r w:rsidRPr="0077333A">
              <w:rPr>
                <w:rFonts w:ascii="Open Sans" w:hAnsi="Open Sans" w:cs="Open Sans"/>
                <w:sz w:val="16"/>
                <w:szCs w:val="16"/>
              </w:rPr>
              <w:t>{{r issue.description }}</w:t>
            </w:r>
          </w:p>
        </w:tc>
        <w:tc>
          <w:tcPr>
            <w:tcW w:w="399" w:type="pct"/>
            <w:tcBorders>
              <w:top w:val="single" w:sz="2" w:space="0" w:color="1E81E2"/>
              <w:left w:val="single" w:sz="2" w:space="0" w:color="1E81E2"/>
              <w:bottom w:val="single" w:sz="2" w:space="0" w:color="1E81E2"/>
              <w:right w:val="single" w:sz="2" w:space="0" w:color="1E81E2"/>
            </w:tcBorders>
            <w:vAlign w:val="center"/>
          </w:tcPr>
          <w:p w14:paraId="786ECF2A" w14:textId="77777777" w:rsidR="00E2189B" w:rsidRPr="0077333A" w:rsidRDefault="00E2189B" w:rsidP="00B251F5">
            <w:pPr>
              <w:pStyle w:val="Tabela10p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6"/>
                <w:szCs w:val="16"/>
              </w:rPr>
            </w:pPr>
            <w:r w:rsidRPr="0077333A">
              <w:rPr>
                <w:rFonts w:ascii="Open Sans" w:hAnsi="Open Sans" w:cs="Open Sans"/>
                <w:sz w:val="16"/>
                <w:szCs w:val="16"/>
              </w:rPr>
              <w:t>{{ issue.created_at }}</w:t>
            </w:r>
          </w:p>
        </w:tc>
        <w:tc>
          <w:tcPr>
            <w:tcW w:w="398" w:type="pct"/>
            <w:tcBorders>
              <w:top w:val="single" w:sz="2" w:space="0" w:color="1E81E2"/>
              <w:left w:val="single" w:sz="2" w:space="0" w:color="1E81E2"/>
              <w:bottom w:val="single" w:sz="2" w:space="0" w:color="1E81E2"/>
              <w:right w:val="single" w:sz="2" w:space="0" w:color="1E81E2"/>
            </w:tcBorders>
            <w:vAlign w:val="center"/>
          </w:tcPr>
          <w:p w14:paraId="4E0E6655" w14:textId="77777777" w:rsidR="00E2189B" w:rsidRPr="0077333A" w:rsidRDefault="00E2189B" w:rsidP="00B251F5">
            <w:pPr>
              <w:pStyle w:val="Tabela10p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6"/>
                <w:szCs w:val="16"/>
              </w:rPr>
            </w:pPr>
            <w:r w:rsidRPr="0077333A">
              <w:rPr>
                <w:rFonts w:ascii="Open Sans" w:hAnsi="Open Sans" w:cs="Open Sans"/>
                <w:sz w:val="16"/>
                <w:szCs w:val="16"/>
              </w:rPr>
              <w:t>{{ issue.resolved_at }}</w:t>
            </w:r>
          </w:p>
        </w:tc>
        <w:tc>
          <w:tcPr>
            <w:tcW w:w="399" w:type="pct"/>
            <w:tcBorders>
              <w:top w:val="single" w:sz="2" w:space="0" w:color="1E81E2"/>
              <w:left w:val="single" w:sz="2" w:space="0" w:color="1E81E2"/>
              <w:bottom w:val="single" w:sz="2" w:space="0" w:color="1E81E2"/>
              <w:right w:val="single" w:sz="2" w:space="0" w:color="1E81E2"/>
            </w:tcBorders>
            <w:vAlign w:val="center"/>
          </w:tcPr>
          <w:p w14:paraId="1978B042" w14:textId="64D8CC3A" w:rsidR="00E2189B" w:rsidRPr="0077333A" w:rsidRDefault="00E2189B" w:rsidP="00B251F5">
            <w:pPr>
              <w:pStyle w:val="Tabela10p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6"/>
                <w:szCs w:val="16"/>
              </w:rPr>
            </w:pPr>
            <w:r w:rsidRPr="0077333A">
              <w:rPr>
                <w:rFonts w:ascii="Open Sans" w:hAnsi="Open Sans" w:cs="Open Sans"/>
                <w:sz w:val="16"/>
                <w:szCs w:val="16"/>
              </w:rPr>
              <w:t>{{ issue.</w:t>
            </w:r>
            <w:r w:rsidR="007E3FF0">
              <w:rPr>
                <w:rFonts w:ascii="Open Sans" w:hAnsi="Open Sans" w:cs="Open Sans"/>
                <w:sz w:val="16"/>
                <w:szCs w:val="16"/>
              </w:rPr>
              <w:t>timespent_h</w:t>
            </w:r>
            <w:r w:rsidRPr="0077333A">
              <w:rPr>
                <w:rFonts w:ascii="Open Sans" w:hAnsi="Open Sans" w:cs="Open Sans"/>
                <w:sz w:val="16"/>
                <w:szCs w:val="16"/>
              </w:rPr>
              <w:t xml:space="preserve"> }}</w:t>
            </w:r>
          </w:p>
        </w:tc>
        <w:tc>
          <w:tcPr>
            <w:tcW w:w="526" w:type="pct"/>
            <w:tcBorders>
              <w:top w:val="single" w:sz="2" w:space="0" w:color="1E81E2"/>
              <w:left w:val="single" w:sz="2" w:space="0" w:color="1E81E2"/>
              <w:bottom w:val="single" w:sz="2" w:space="0" w:color="1E81E2"/>
              <w:right w:val="single" w:sz="2" w:space="0" w:color="1E81E2"/>
            </w:tcBorders>
            <w:vAlign w:val="center"/>
          </w:tcPr>
          <w:p w14:paraId="460EA499" w14:textId="77777777" w:rsidR="00E2189B" w:rsidRPr="00E2189B" w:rsidRDefault="00E2189B" w:rsidP="00B251F5">
            <w:pPr>
              <w:pStyle w:val="Tabela10p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00E2189B">
              <w:rPr>
                <w:rFonts w:ascii="Open Sans" w:hAnsi="Open Sans" w:cs="Open Sans"/>
                <w:sz w:val="16"/>
                <w:szCs w:val="16"/>
                <w:lang w:val="en-US"/>
              </w:rPr>
              <w:t>{% cellbg issue.bg %}{{ issue.status }}</w:t>
            </w:r>
          </w:p>
        </w:tc>
      </w:tr>
      <w:tr w:rsidR="00F0481E" w:rsidRPr="0077333A" w14:paraId="25DA5FBE" w14:textId="77777777" w:rsidTr="00B251F5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tcBorders>
              <w:top w:val="single" w:sz="2" w:space="0" w:color="1E81E2"/>
              <w:left w:val="single" w:sz="2" w:space="0" w:color="1E81E2"/>
              <w:bottom w:val="single" w:sz="2" w:space="0" w:color="1E81E2"/>
              <w:right w:val="single" w:sz="2" w:space="0" w:color="1E81E2"/>
            </w:tcBorders>
            <w:vAlign w:val="center"/>
          </w:tcPr>
          <w:p w14:paraId="75C8726B" w14:textId="77777777" w:rsidR="00F0481E" w:rsidRPr="0077333A" w:rsidRDefault="00F0481E" w:rsidP="00B251F5">
            <w:pPr>
              <w:pStyle w:val="Tabela10pt"/>
              <w:jc w:val="center"/>
              <w:rPr>
                <w:rFonts w:ascii="Open Sans" w:hAnsi="Open Sans" w:cs="Open Sans"/>
                <w:sz w:val="16"/>
                <w:szCs w:val="16"/>
              </w:rPr>
            </w:pPr>
            <w:r w:rsidRPr="0077333A">
              <w:rPr>
                <w:rFonts w:ascii="Open Sans" w:hAnsi="Open Sans" w:cs="Open Sans"/>
                <w:sz w:val="16"/>
                <w:szCs w:val="16"/>
              </w:rPr>
              <w:t>{%tr endfor %}</w:t>
            </w:r>
          </w:p>
        </w:tc>
      </w:tr>
    </w:tbl>
    <w:p w14:paraId="4F19AC8B" w14:textId="4597D304" w:rsidR="00F0481E" w:rsidRDefault="00F0481E" w:rsidP="00F0481E">
      <w:pPr>
        <w:pStyle w:val="TYTUL"/>
      </w:pPr>
    </w:p>
    <w:p w14:paraId="7935787E" w14:textId="77777777" w:rsidR="00D24034" w:rsidRDefault="00D24034">
      <w:pPr>
        <w:spacing w:after="200" w:line="276" w:lineRule="auto"/>
        <w:jc w:val="left"/>
        <w:rPr>
          <w:rFonts w:ascii="Century Gothic" w:eastAsiaTheme="majorEastAsia" w:hAnsi="Century Gothic" w:cstheme="majorBidi"/>
          <w:bCs/>
          <w:color w:val="1E81E2"/>
          <w:sz w:val="48"/>
          <w:szCs w:val="48"/>
        </w:rPr>
      </w:pPr>
      <w:r>
        <w:br w:type="page"/>
      </w:r>
    </w:p>
    <w:p w14:paraId="6C8715DE" w14:textId="163A3A45" w:rsidR="00F0481E" w:rsidRDefault="00153473" w:rsidP="00F0481E">
      <w:pPr>
        <w:pStyle w:val="TYTUL"/>
      </w:pPr>
      <w:r>
        <w:lastRenderedPageBreak/>
        <w:t xml:space="preserve">Miesięczna </w:t>
      </w:r>
      <w:r w:rsidR="00F0481E">
        <w:t>Statystyka zgłoszeń wsparcia</w:t>
      </w:r>
    </w:p>
    <w:tbl>
      <w:tblPr>
        <w:tblStyle w:val="GridTable1Light1"/>
        <w:tblW w:w="5000" w:type="pct"/>
        <w:tblLook w:val="04A0" w:firstRow="1" w:lastRow="0" w:firstColumn="1" w:lastColumn="0" w:noHBand="0" w:noVBand="1"/>
      </w:tblPr>
      <w:tblGrid>
        <w:gridCol w:w="2274"/>
        <w:gridCol w:w="2520"/>
        <w:gridCol w:w="2958"/>
        <w:gridCol w:w="3234"/>
        <w:gridCol w:w="3234"/>
      </w:tblGrid>
      <w:tr w:rsidR="00153473" w:rsidRPr="0077333A" w14:paraId="1B3E8848" w14:textId="298A8487" w:rsidTr="00153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  <w:tcBorders>
              <w:top w:val="single" w:sz="4" w:space="0" w:color="1E81E2" w:themeColor="accent1"/>
              <w:left w:val="single" w:sz="4" w:space="0" w:color="1E81E2" w:themeColor="accent1"/>
              <w:bottom w:val="single" w:sz="4" w:space="0" w:color="1E81E2" w:themeColor="accent1"/>
              <w:right w:val="single" w:sz="4" w:space="0" w:color="FFFFFF" w:themeColor="background1"/>
            </w:tcBorders>
            <w:shd w:val="clear" w:color="auto" w:fill="1E81E2"/>
            <w:vAlign w:val="center"/>
          </w:tcPr>
          <w:p w14:paraId="23F108C4" w14:textId="77E0E830" w:rsidR="00153473" w:rsidRPr="0077333A" w:rsidRDefault="00153473" w:rsidP="00153473">
            <w:pPr>
              <w:pStyle w:val="Tabela10pttytu"/>
              <w:numPr>
                <w:ilvl w:val="0"/>
                <w:numId w:val="0"/>
              </w:numPr>
              <w:rPr>
                <w:rFonts w:ascii="Open Sans SemiBold" w:hAnsi="Open Sans SemiBold" w:cs="Open Sans SemiBold"/>
                <w:bCs w:val="0"/>
                <w:sz w:val="16"/>
                <w:szCs w:val="16"/>
              </w:rPr>
            </w:pPr>
            <w:r>
              <w:rPr>
                <w:rFonts w:ascii="Open Sans SemiBold" w:hAnsi="Open Sans SemiBold" w:cs="Open Sans SemiBold"/>
                <w:bCs w:val="0"/>
                <w:sz w:val="16"/>
                <w:szCs w:val="16"/>
              </w:rPr>
              <w:t>Lista Otwartych zgłoszeń</w:t>
            </w:r>
          </w:p>
        </w:tc>
        <w:tc>
          <w:tcPr>
            <w:tcW w:w="886" w:type="pct"/>
            <w:tcBorders>
              <w:top w:val="single" w:sz="4" w:space="0" w:color="1E81E2" w:themeColor="accent1"/>
              <w:left w:val="single" w:sz="4" w:space="0" w:color="FFFFFF" w:themeColor="background1"/>
              <w:bottom w:val="single" w:sz="4" w:space="0" w:color="1E81E2" w:themeColor="accent1"/>
              <w:right w:val="single" w:sz="4" w:space="0" w:color="FFFFFF" w:themeColor="background1"/>
            </w:tcBorders>
            <w:shd w:val="clear" w:color="auto" w:fill="1E81E2"/>
            <w:vAlign w:val="center"/>
          </w:tcPr>
          <w:p w14:paraId="70EA1906" w14:textId="7004292D" w:rsidR="00153473" w:rsidRPr="0077333A" w:rsidRDefault="00153473" w:rsidP="00153473">
            <w:pPr>
              <w:pStyle w:val="Tabela10pttytu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SemiBold" w:hAnsi="Open Sans SemiBold" w:cs="Open Sans SemiBold"/>
                <w:bCs w:val="0"/>
                <w:sz w:val="16"/>
                <w:szCs w:val="16"/>
              </w:rPr>
            </w:pPr>
            <w:r>
              <w:rPr>
                <w:rFonts w:ascii="Open Sans SemiBold" w:hAnsi="Open Sans SemiBold" w:cs="Open Sans SemiBold"/>
                <w:bCs w:val="0"/>
                <w:sz w:val="16"/>
                <w:szCs w:val="16"/>
              </w:rPr>
              <w:t>Liczba Niezamkniętych zgłoszeń</w:t>
            </w:r>
          </w:p>
        </w:tc>
        <w:tc>
          <w:tcPr>
            <w:tcW w:w="1040" w:type="pct"/>
            <w:tcBorders>
              <w:top w:val="single" w:sz="4" w:space="0" w:color="1E81E2" w:themeColor="accent1"/>
              <w:left w:val="single" w:sz="4" w:space="0" w:color="FFFFFF" w:themeColor="background1"/>
              <w:bottom w:val="single" w:sz="4" w:space="0" w:color="1E81E2" w:themeColor="accent1"/>
              <w:right w:val="single" w:sz="4" w:space="0" w:color="FFFFFF" w:themeColor="background1"/>
            </w:tcBorders>
            <w:shd w:val="clear" w:color="auto" w:fill="1E81E2"/>
            <w:vAlign w:val="center"/>
          </w:tcPr>
          <w:p w14:paraId="5FCEE281" w14:textId="7007574A" w:rsidR="00153473" w:rsidRPr="0077333A" w:rsidRDefault="00153473" w:rsidP="00153473">
            <w:pPr>
              <w:pStyle w:val="Tabela10pttytu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SemiBold" w:hAnsi="Open Sans SemiBold" w:cs="Open Sans SemiBold"/>
                <w:bCs w:val="0"/>
                <w:sz w:val="16"/>
                <w:szCs w:val="16"/>
              </w:rPr>
            </w:pPr>
            <w:r>
              <w:rPr>
                <w:rFonts w:ascii="Open Sans SemiBold" w:hAnsi="Open Sans SemiBold" w:cs="Open Sans SemiBold"/>
                <w:bCs w:val="0"/>
                <w:sz w:val="16"/>
                <w:szCs w:val="16"/>
              </w:rPr>
              <w:t>Liczba Zamkniętych zgłoszeń</w:t>
            </w:r>
          </w:p>
        </w:tc>
        <w:tc>
          <w:tcPr>
            <w:tcW w:w="1137" w:type="pct"/>
            <w:tcBorders>
              <w:top w:val="single" w:sz="4" w:space="0" w:color="1E81E2" w:themeColor="accent1"/>
              <w:left w:val="single" w:sz="4" w:space="0" w:color="FFFFFF" w:themeColor="background1"/>
              <w:bottom w:val="single" w:sz="4" w:space="0" w:color="1E81E2" w:themeColor="accent1"/>
              <w:right w:val="single" w:sz="4" w:space="0" w:color="FFFFFF" w:themeColor="background1"/>
            </w:tcBorders>
            <w:shd w:val="clear" w:color="auto" w:fill="1E81E2"/>
            <w:vAlign w:val="center"/>
          </w:tcPr>
          <w:p w14:paraId="54B16FEB" w14:textId="78C98D30" w:rsidR="00153473" w:rsidRDefault="00153473" w:rsidP="00153473">
            <w:pPr>
              <w:pStyle w:val="Tabela10pttytu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SemiBold" w:hAnsi="Open Sans SemiBold" w:cs="Open Sans SemiBold"/>
                <w:bCs w:val="0"/>
                <w:sz w:val="16"/>
                <w:szCs w:val="16"/>
              </w:rPr>
            </w:pPr>
            <w:r>
              <w:rPr>
                <w:rFonts w:ascii="Open Sans SemiBold" w:hAnsi="Open Sans SemiBold" w:cs="Open Sans SemiBold"/>
                <w:bCs w:val="0"/>
                <w:sz w:val="16"/>
                <w:szCs w:val="16"/>
              </w:rPr>
              <w:t xml:space="preserve">Liczba Godzin </w:t>
            </w:r>
            <w:r w:rsidR="00963EBE">
              <w:rPr>
                <w:rFonts w:ascii="Open Sans SemiBold" w:hAnsi="Open Sans SemiBold" w:cs="Open Sans SemiBold"/>
                <w:bCs w:val="0"/>
                <w:sz w:val="16"/>
                <w:szCs w:val="16"/>
              </w:rPr>
              <w:t>Wykorzystanych</w:t>
            </w:r>
          </w:p>
        </w:tc>
        <w:tc>
          <w:tcPr>
            <w:tcW w:w="1137" w:type="pct"/>
            <w:tcBorders>
              <w:top w:val="single" w:sz="4" w:space="0" w:color="1E81E2" w:themeColor="accent1"/>
              <w:left w:val="single" w:sz="4" w:space="0" w:color="FFFFFF" w:themeColor="background1"/>
              <w:bottom w:val="single" w:sz="4" w:space="0" w:color="1E81E2" w:themeColor="accent1"/>
              <w:right w:val="single" w:sz="4" w:space="0" w:color="FFFFFF" w:themeColor="background1"/>
            </w:tcBorders>
            <w:shd w:val="clear" w:color="auto" w:fill="1E81E2"/>
            <w:vAlign w:val="center"/>
          </w:tcPr>
          <w:p w14:paraId="420B0A75" w14:textId="7107F639" w:rsidR="00153473" w:rsidRDefault="00153473" w:rsidP="00153473">
            <w:pPr>
              <w:pStyle w:val="Tabela10pttytu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SemiBold" w:hAnsi="Open Sans SemiBold" w:cs="Open Sans SemiBold"/>
                <w:sz w:val="16"/>
                <w:szCs w:val="16"/>
              </w:rPr>
            </w:pPr>
            <w:r>
              <w:rPr>
                <w:rFonts w:ascii="Open Sans SemiBold" w:hAnsi="Open Sans SemiBold" w:cs="Open Sans SemiBold"/>
                <w:bCs w:val="0"/>
                <w:sz w:val="16"/>
                <w:szCs w:val="16"/>
              </w:rPr>
              <w:t xml:space="preserve">Liczba Godzin </w:t>
            </w:r>
            <w:r w:rsidR="00963EBE">
              <w:rPr>
                <w:rFonts w:ascii="Open Sans SemiBold" w:hAnsi="Open Sans SemiBold" w:cs="Open Sans SemiBold"/>
                <w:bCs w:val="0"/>
                <w:sz w:val="16"/>
                <w:szCs w:val="16"/>
              </w:rPr>
              <w:t>Pozostałych</w:t>
            </w:r>
          </w:p>
        </w:tc>
      </w:tr>
      <w:tr w:rsidR="00153473" w:rsidRPr="0077333A" w14:paraId="43ADC949" w14:textId="3C9CF50F" w:rsidTr="00153473">
        <w:trPr>
          <w:trHeight w:hRule="exact"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  <w:tcBorders>
              <w:top w:val="single" w:sz="4" w:space="0" w:color="1E81E2" w:themeColor="accent1"/>
              <w:left w:val="nil"/>
              <w:bottom w:val="single" w:sz="2" w:space="0" w:color="1E81E2"/>
              <w:right w:val="nil"/>
            </w:tcBorders>
            <w:vAlign w:val="center"/>
          </w:tcPr>
          <w:p w14:paraId="48FEF4D8" w14:textId="77777777" w:rsidR="00153473" w:rsidRPr="0077333A" w:rsidRDefault="00153473" w:rsidP="00B251F5">
            <w:pPr>
              <w:pStyle w:val="Tabela10pt"/>
              <w:jc w:val="center"/>
              <w:rPr>
                <w:rFonts w:cs="Open Sans"/>
                <w:sz w:val="16"/>
                <w:szCs w:val="16"/>
              </w:rPr>
            </w:pPr>
          </w:p>
        </w:tc>
        <w:tc>
          <w:tcPr>
            <w:tcW w:w="886" w:type="pct"/>
            <w:tcBorders>
              <w:top w:val="single" w:sz="4" w:space="0" w:color="1E81E2" w:themeColor="accent1"/>
              <w:left w:val="nil"/>
              <w:bottom w:val="single" w:sz="2" w:space="0" w:color="1E81E2"/>
              <w:right w:val="nil"/>
            </w:tcBorders>
            <w:vAlign w:val="center"/>
          </w:tcPr>
          <w:p w14:paraId="7803CF44" w14:textId="77777777" w:rsidR="00153473" w:rsidRPr="0077333A" w:rsidRDefault="00153473" w:rsidP="00B251F5">
            <w:pPr>
              <w:pStyle w:val="Tabela10p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Open Sans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1E81E2" w:themeColor="accent1"/>
              <w:left w:val="nil"/>
              <w:bottom w:val="single" w:sz="2" w:space="0" w:color="1E81E2"/>
              <w:right w:val="nil"/>
            </w:tcBorders>
            <w:vAlign w:val="center"/>
          </w:tcPr>
          <w:p w14:paraId="45336AE0" w14:textId="77777777" w:rsidR="00153473" w:rsidRPr="0077333A" w:rsidRDefault="00153473" w:rsidP="00B251F5">
            <w:pPr>
              <w:pStyle w:val="Tabela10p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Open Sans"/>
                <w:sz w:val="16"/>
                <w:szCs w:val="16"/>
              </w:rPr>
            </w:pPr>
          </w:p>
        </w:tc>
        <w:tc>
          <w:tcPr>
            <w:tcW w:w="1137" w:type="pct"/>
            <w:tcBorders>
              <w:top w:val="single" w:sz="4" w:space="0" w:color="1E81E2" w:themeColor="accent1"/>
              <w:left w:val="nil"/>
              <w:bottom w:val="single" w:sz="2" w:space="0" w:color="1E81E2"/>
              <w:right w:val="nil"/>
            </w:tcBorders>
          </w:tcPr>
          <w:p w14:paraId="6C0F6BE7" w14:textId="77777777" w:rsidR="00153473" w:rsidRPr="0077333A" w:rsidRDefault="00153473" w:rsidP="00B251F5">
            <w:pPr>
              <w:pStyle w:val="Tabela10p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Open Sans"/>
                <w:sz w:val="16"/>
                <w:szCs w:val="16"/>
              </w:rPr>
            </w:pPr>
          </w:p>
        </w:tc>
        <w:tc>
          <w:tcPr>
            <w:tcW w:w="1137" w:type="pct"/>
            <w:tcBorders>
              <w:top w:val="single" w:sz="4" w:space="0" w:color="1E81E2" w:themeColor="accent1"/>
              <w:left w:val="nil"/>
              <w:bottom w:val="single" w:sz="2" w:space="0" w:color="1E81E2"/>
              <w:right w:val="nil"/>
            </w:tcBorders>
          </w:tcPr>
          <w:p w14:paraId="6C721005" w14:textId="77777777" w:rsidR="00153473" w:rsidRPr="0077333A" w:rsidRDefault="00153473" w:rsidP="00B251F5">
            <w:pPr>
              <w:pStyle w:val="Tabela10p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Open Sans"/>
                <w:sz w:val="16"/>
                <w:szCs w:val="16"/>
              </w:rPr>
            </w:pPr>
          </w:p>
        </w:tc>
      </w:tr>
      <w:tr w:rsidR="00153473" w:rsidRPr="0077333A" w14:paraId="48239AC0" w14:textId="6EDD8C45" w:rsidTr="00153473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pct"/>
            <w:tcBorders>
              <w:top w:val="single" w:sz="2" w:space="0" w:color="1E81E2"/>
              <w:left w:val="single" w:sz="2" w:space="0" w:color="1E81E2"/>
              <w:bottom w:val="single" w:sz="2" w:space="0" w:color="1E81E2"/>
              <w:right w:val="single" w:sz="2" w:space="0" w:color="1E81E2"/>
            </w:tcBorders>
            <w:vAlign w:val="center"/>
          </w:tcPr>
          <w:p w14:paraId="6DF3D2A3" w14:textId="33B03DB4" w:rsidR="00153473" w:rsidRPr="0077333A" w:rsidRDefault="00153473" w:rsidP="00153473">
            <w:pPr>
              <w:pStyle w:val="Tabela10pt"/>
              <w:jc w:val="center"/>
              <w:rPr>
                <w:rFonts w:ascii="Open Sans" w:hAnsi="Open Sans" w:cs="Open Sans"/>
                <w:b w:val="0"/>
                <w:sz w:val="16"/>
                <w:szCs w:val="16"/>
              </w:rPr>
            </w:pPr>
            <w:r w:rsidRPr="0077333A">
              <w:rPr>
                <w:rFonts w:ascii="Open Sans" w:hAnsi="Open Sans" w:cs="Open Sans"/>
                <w:b w:val="0"/>
                <w:sz w:val="16"/>
                <w:szCs w:val="16"/>
              </w:rPr>
              <w:t>{{ issue</w:t>
            </w:r>
            <w:r>
              <w:rPr>
                <w:rFonts w:ascii="Open Sans" w:hAnsi="Open Sans" w:cs="Open Sans"/>
                <w:b w:val="0"/>
                <w:sz w:val="16"/>
                <w:szCs w:val="16"/>
              </w:rPr>
              <w:t>s_opened</w:t>
            </w:r>
            <w:r w:rsidRPr="0077333A">
              <w:rPr>
                <w:rFonts w:ascii="Open Sans" w:hAnsi="Open Sans" w:cs="Open Sans"/>
                <w:b w:val="0"/>
                <w:sz w:val="16"/>
                <w:szCs w:val="16"/>
              </w:rPr>
              <w:t xml:space="preserve"> }}</w:t>
            </w:r>
          </w:p>
        </w:tc>
        <w:tc>
          <w:tcPr>
            <w:tcW w:w="886" w:type="pct"/>
            <w:tcBorders>
              <w:top w:val="single" w:sz="2" w:space="0" w:color="1E81E2"/>
              <w:left w:val="single" w:sz="2" w:space="0" w:color="1E81E2"/>
              <w:bottom w:val="single" w:sz="2" w:space="0" w:color="1E81E2"/>
              <w:right w:val="single" w:sz="2" w:space="0" w:color="1E81E2"/>
            </w:tcBorders>
            <w:vAlign w:val="center"/>
          </w:tcPr>
          <w:p w14:paraId="3DE4A642" w14:textId="2B662FEE" w:rsidR="00153473" w:rsidRPr="0077333A" w:rsidRDefault="00153473" w:rsidP="00153473">
            <w:pPr>
              <w:pStyle w:val="Tabela10p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6"/>
                <w:szCs w:val="16"/>
              </w:rPr>
            </w:pPr>
            <w:r w:rsidRPr="0077333A">
              <w:rPr>
                <w:rFonts w:ascii="Open Sans" w:hAnsi="Open Sans" w:cs="Open Sans"/>
                <w:sz w:val="16"/>
                <w:szCs w:val="16"/>
              </w:rPr>
              <w:t xml:space="preserve">{{ </w:t>
            </w:r>
            <w:r>
              <w:rPr>
                <w:rFonts w:ascii="Open Sans" w:hAnsi="Open Sans" w:cs="Open Sans"/>
                <w:sz w:val="16"/>
                <w:szCs w:val="16"/>
              </w:rPr>
              <w:t xml:space="preserve">issues_in_progress </w:t>
            </w:r>
            <w:r w:rsidRPr="0077333A">
              <w:rPr>
                <w:rFonts w:ascii="Open Sans" w:hAnsi="Open Sans" w:cs="Open Sans"/>
                <w:sz w:val="16"/>
                <w:szCs w:val="16"/>
              </w:rPr>
              <w:t>}}</w:t>
            </w:r>
          </w:p>
        </w:tc>
        <w:tc>
          <w:tcPr>
            <w:tcW w:w="1040" w:type="pct"/>
            <w:tcBorders>
              <w:top w:val="single" w:sz="2" w:space="0" w:color="1E81E2"/>
              <w:left w:val="single" w:sz="2" w:space="0" w:color="1E81E2"/>
              <w:bottom w:val="single" w:sz="2" w:space="0" w:color="1E81E2"/>
              <w:right w:val="single" w:sz="2" w:space="0" w:color="1E81E2"/>
            </w:tcBorders>
            <w:vAlign w:val="center"/>
          </w:tcPr>
          <w:p w14:paraId="07CB1350" w14:textId="52699560" w:rsidR="00153473" w:rsidRPr="0077333A" w:rsidRDefault="00153473" w:rsidP="00153473">
            <w:pPr>
              <w:pStyle w:val="Tabela10p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6"/>
                <w:szCs w:val="16"/>
              </w:rPr>
            </w:pPr>
            <w:r w:rsidRPr="0077333A">
              <w:rPr>
                <w:rFonts w:ascii="Open Sans" w:hAnsi="Open Sans" w:cs="Open Sans"/>
                <w:sz w:val="16"/>
                <w:szCs w:val="16"/>
              </w:rPr>
              <w:t xml:space="preserve">{{ </w:t>
            </w:r>
            <w:r>
              <w:rPr>
                <w:rFonts w:ascii="Open Sans" w:hAnsi="Open Sans" w:cs="Open Sans"/>
                <w:sz w:val="16"/>
                <w:szCs w:val="16"/>
              </w:rPr>
              <w:t>issues_closed</w:t>
            </w:r>
            <w:r w:rsidRPr="0077333A">
              <w:rPr>
                <w:rFonts w:ascii="Open Sans" w:hAnsi="Open Sans" w:cs="Open Sans"/>
                <w:sz w:val="16"/>
                <w:szCs w:val="16"/>
              </w:rPr>
              <w:t xml:space="preserve"> }}</w:t>
            </w:r>
          </w:p>
        </w:tc>
        <w:tc>
          <w:tcPr>
            <w:tcW w:w="1137" w:type="pct"/>
            <w:tcBorders>
              <w:top w:val="single" w:sz="2" w:space="0" w:color="1E81E2"/>
              <w:left w:val="single" w:sz="2" w:space="0" w:color="1E81E2"/>
              <w:bottom w:val="single" w:sz="2" w:space="0" w:color="1E81E2"/>
              <w:right w:val="single" w:sz="2" w:space="0" w:color="1E81E2"/>
            </w:tcBorders>
            <w:vAlign w:val="center"/>
          </w:tcPr>
          <w:p w14:paraId="16E6F9BF" w14:textId="26DD346C" w:rsidR="00153473" w:rsidRPr="0077333A" w:rsidRDefault="00153473" w:rsidP="00153473">
            <w:pPr>
              <w:pStyle w:val="Tabela10p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 xml:space="preserve">{{ </w:t>
            </w:r>
            <w:r w:rsidRPr="007C6FA0">
              <w:rPr>
                <w:rFonts w:ascii="Open Sans" w:hAnsi="Open Sans" w:cs="Open Sans"/>
                <w:sz w:val="16"/>
                <w:szCs w:val="16"/>
              </w:rPr>
              <w:t>issues_time_spent</w:t>
            </w:r>
            <w:r>
              <w:rPr>
                <w:rFonts w:ascii="Open Sans" w:hAnsi="Open Sans" w:cs="Open Sans"/>
                <w:sz w:val="16"/>
                <w:szCs w:val="16"/>
              </w:rPr>
              <w:t xml:space="preserve"> }}</w:t>
            </w:r>
          </w:p>
        </w:tc>
        <w:tc>
          <w:tcPr>
            <w:tcW w:w="1137" w:type="pct"/>
            <w:tcBorders>
              <w:top w:val="single" w:sz="2" w:space="0" w:color="1E81E2"/>
              <w:left w:val="single" w:sz="2" w:space="0" w:color="1E81E2"/>
              <w:bottom w:val="single" w:sz="2" w:space="0" w:color="1E81E2"/>
              <w:right w:val="single" w:sz="2" w:space="0" w:color="1E81E2"/>
            </w:tcBorders>
            <w:vAlign w:val="center"/>
          </w:tcPr>
          <w:p w14:paraId="445B2808" w14:textId="789A0FA9" w:rsidR="00153473" w:rsidRPr="00963EBE" w:rsidRDefault="00153473" w:rsidP="00153473">
            <w:pPr>
              <w:pStyle w:val="Tabela10p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sz w:val="16"/>
                <w:szCs w:val="16"/>
              </w:rPr>
            </w:pPr>
            <w:r w:rsidRPr="00963EBE">
              <w:rPr>
                <w:rFonts w:ascii="Open Sans" w:hAnsi="Open Sans" w:cs="Open Sans"/>
                <w:b/>
                <w:bCs/>
                <w:sz w:val="16"/>
                <w:szCs w:val="16"/>
              </w:rPr>
              <w:t xml:space="preserve">{{ </w:t>
            </w:r>
            <w:r w:rsidR="00963EBE" w:rsidRPr="00963EBE">
              <w:rPr>
                <w:rFonts w:ascii="Open Sans" w:hAnsi="Open Sans" w:cs="Open Sans"/>
                <w:b/>
                <w:bCs/>
                <w:sz w:val="16"/>
                <w:szCs w:val="16"/>
              </w:rPr>
              <w:t xml:space="preserve">100 - </w:t>
            </w:r>
            <w:r w:rsidRPr="00963EBE">
              <w:rPr>
                <w:rFonts w:ascii="Open Sans" w:hAnsi="Open Sans" w:cs="Open Sans"/>
                <w:b/>
                <w:bCs/>
                <w:sz w:val="16"/>
                <w:szCs w:val="16"/>
              </w:rPr>
              <w:t>issues_time_spent }}</w:t>
            </w:r>
          </w:p>
        </w:tc>
      </w:tr>
    </w:tbl>
    <w:p w14:paraId="3D4CC8B5" w14:textId="61AFF27C" w:rsidR="003249C5" w:rsidRPr="003C65DA" w:rsidRDefault="003249C5" w:rsidP="00963EBE"/>
    <w:sectPr w:rsidR="003249C5" w:rsidRPr="003C65DA" w:rsidSect="002C77E3">
      <w:pgSz w:w="16838" w:h="11906" w:orient="landscape"/>
      <w:pgMar w:top="1417" w:right="1417" w:bottom="1417" w:left="1417" w:header="397" w:footer="34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5B93B" w14:textId="77777777" w:rsidR="00F45E26" w:rsidRDefault="00F45E26" w:rsidP="00CA65A3">
      <w:pPr>
        <w:spacing w:line="240" w:lineRule="auto"/>
      </w:pPr>
      <w:r>
        <w:separator/>
      </w:r>
    </w:p>
  </w:endnote>
  <w:endnote w:type="continuationSeparator" w:id="0">
    <w:p w14:paraId="34D1502C" w14:textId="77777777" w:rsidR="00F45E26" w:rsidRDefault="00F45E26" w:rsidP="00CA65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ahoma"/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 SemiBold">
    <w:altName w:val="Segoe UI Semibold"/>
    <w:panose1 w:val="020B0706030804020204"/>
    <w:charset w:val="EE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ExtraBold">
    <w:altName w:val="Segoe UI Semibold"/>
    <w:panose1 w:val="020B0906030804020204"/>
    <w:charset w:val="EE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Adobe Gothic Std B"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14D3F" w14:textId="20579C71" w:rsidR="00F25914" w:rsidRDefault="00F25914" w:rsidP="000654B7">
    <w:pPr>
      <w:jc w:val="right"/>
    </w:pPr>
    <w:r>
      <w:rPr>
        <w:rFonts w:eastAsia="Adobe Gothic Std B" w:cstheme="minorHAnsi"/>
        <w:b/>
        <w:bCs/>
        <w:noProof/>
        <w:lang w:eastAsia="pl-P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9AB6DF8" wp14:editId="50A6A28D">
              <wp:simplePos x="0" y="0"/>
              <wp:positionH relativeFrom="column">
                <wp:posOffset>4262755</wp:posOffset>
              </wp:positionH>
              <wp:positionV relativeFrom="paragraph">
                <wp:posOffset>-30480</wp:posOffset>
              </wp:positionV>
              <wp:extent cx="1518920" cy="234315"/>
              <wp:effectExtent l="0" t="0" r="5080" b="0"/>
              <wp:wrapNone/>
              <wp:docPr id="1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8920" cy="2343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BA2B27" w14:textId="2DFDD3A6" w:rsidR="00F25914" w:rsidRPr="0025458F" w:rsidRDefault="00F25914" w:rsidP="00455405">
                          <w:pPr>
                            <w:pStyle w:val="NRSTRONY"/>
                          </w:pPr>
                          <w:r w:rsidRPr="0025458F">
                            <w:t>strona</w:t>
                          </w:r>
                          <w:r w:rsidRPr="00281361">
                            <w:rPr>
                              <w:szCs w:val="12"/>
                            </w:rPr>
                            <w:t xml:space="preserve"> </w:t>
                          </w:r>
                          <w:r w:rsidRPr="0025458F">
                            <w:rPr>
                              <w:color w:val="auto"/>
                            </w:rPr>
                            <w:t>|</w:t>
                          </w:r>
                          <w:r w:rsidRPr="0025458F">
                            <w:t xml:space="preserve"> </w:t>
                          </w:r>
                          <w:r w:rsidRPr="00EB0402">
                            <w:rPr>
                              <w:color w:val="auto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EB0402">
                            <w:rPr>
                              <w:color w:val="auto"/>
                              <w:sz w:val="24"/>
                              <w:szCs w:val="24"/>
                            </w:rPr>
                            <w:instrText>PAGE  \* Arabic  \* MERGEFORMAT</w:instrText>
                          </w:r>
                          <w:r w:rsidRPr="00EB0402">
                            <w:rPr>
                              <w:color w:val="auto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422F43">
                            <w:rPr>
                              <w:noProof/>
                              <w:color w:val="auto"/>
                              <w:sz w:val="24"/>
                              <w:szCs w:val="24"/>
                            </w:rPr>
                            <w:t>2</w:t>
                          </w:r>
                          <w:r w:rsidRPr="00EB0402">
                            <w:rPr>
                              <w:color w:val="auto"/>
                              <w:sz w:val="24"/>
                              <w:szCs w:val="24"/>
                            </w:rPr>
                            <w:fldChar w:fldCharType="end"/>
                          </w:r>
                          <w:r w:rsidRPr="0025458F">
                            <w:t xml:space="preserve"> </w:t>
                          </w:r>
                          <w:r w:rsidRPr="00EB0402">
                            <w:t>z</w:t>
                          </w:r>
                          <w:r w:rsidRPr="0025458F">
                            <w:t xml:space="preserve"> 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>NUMPAGES  \* Arabic  \* MERGEFORMAT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422F43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AB6DF8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30" type="#_x0000_t202" style="position:absolute;left:0;text-align:left;margin-left:335.65pt;margin-top:-2.4pt;width:119.6pt;height:1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" stroked="f">
              <v:textbox inset="0,0,0,0">
                <w:txbxContent>
                  <w:p w14:paraId="3CBA2B27" w14:textId="2DFDD3A6" w:rsidR="00F25914" w:rsidRPr="0025458F" w:rsidRDefault="00F25914" w:rsidP="00455405">
                    <w:pPr>
                      <w:pStyle w:val="NRSTRONY"/>
                    </w:pPr>
                    <w:r w:rsidRPr="0025458F">
                      <w:t>strona</w:t>
                    </w:r>
                    <w:r w:rsidRPr="00281361">
                      <w:rPr>
                        <w:szCs w:val="12"/>
                      </w:rPr>
                      <w:t xml:space="preserve"> </w:t>
                    </w:r>
                    <w:r w:rsidRPr="0025458F">
                      <w:rPr>
                        <w:color w:val="auto"/>
                      </w:rPr>
                      <w:t>|</w:t>
                    </w:r>
                    <w:r w:rsidRPr="0025458F">
                      <w:t xml:space="preserve"> </w:t>
                    </w:r>
                    <w:r w:rsidRPr="00EB0402">
                      <w:rPr>
                        <w:color w:val="auto"/>
                        <w:sz w:val="24"/>
                        <w:szCs w:val="24"/>
                      </w:rPr>
                      <w:fldChar w:fldCharType="begin"/>
                    </w:r>
                    <w:r w:rsidRPr="00EB0402">
                      <w:rPr>
                        <w:color w:val="auto"/>
                        <w:sz w:val="24"/>
                        <w:szCs w:val="24"/>
                      </w:rPr>
                      <w:instrText>PAGE  \* Arabic  \* MERGEFORMAT</w:instrText>
                    </w:r>
                    <w:r w:rsidRPr="00EB0402">
                      <w:rPr>
                        <w:color w:val="auto"/>
                        <w:sz w:val="24"/>
                        <w:szCs w:val="24"/>
                      </w:rPr>
                      <w:fldChar w:fldCharType="separate"/>
                    </w:r>
                    <w:r w:rsidR="00422F43">
                      <w:rPr>
                        <w:noProof/>
                        <w:color w:val="auto"/>
                        <w:sz w:val="24"/>
                        <w:szCs w:val="24"/>
                      </w:rPr>
                      <w:t>2</w:t>
                    </w:r>
                    <w:r w:rsidRPr="00EB0402">
                      <w:rPr>
                        <w:color w:val="auto"/>
                        <w:sz w:val="24"/>
                        <w:szCs w:val="24"/>
                      </w:rPr>
                      <w:fldChar w:fldCharType="end"/>
                    </w:r>
                    <w:r w:rsidRPr="0025458F">
                      <w:t xml:space="preserve"> </w:t>
                    </w:r>
                    <w:r w:rsidRPr="00EB0402">
                      <w:t>z</w:t>
                    </w:r>
                    <w:r w:rsidRPr="0025458F">
                      <w:t xml:space="preserve"> 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>NUMPAGES  \* Arabic  \* MERGEFORMAT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422F43"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eastAsia="Adobe Gothic Std B" w:cstheme="minorHAnsi"/>
        <w:b/>
        <w:bCs/>
        <w:noProof/>
        <w:lang w:eastAsia="pl-PL"/>
      </w:rPr>
      <w:drawing>
        <wp:anchor distT="0" distB="0" distL="114300" distR="114300" simplePos="0" relativeHeight="251667456" behindDoc="0" locked="0" layoutInCell="1" allowOverlap="1" wp14:anchorId="23B6E4CC" wp14:editId="3A743D54">
          <wp:simplePos x="0" y="0"/>
          <wp:positionH relativeFrom="column">
            <wp:posOffset>-41275</wp:posOffset>
          </wp:positionH>
          <wp:positionV relativeFrom="paragraph">
            <wp:posOffset>-63500</wp:posOffset>
          </wp:positionV>
          <wp:extent cx="290830" cy="286385"/>
          <wp:effectExtent l="0" t="0" r="0" b="0"/>
          <wp:wrapNone/>
          <wp:docPr id="27" name="Obraz 1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6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830" cy="2863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="Adobe Gothic Std B" w:cstheme="minorHAnsi"/>
        <w:b/>
        <w:bCs/>
        <w:noProof/>
        <w:lang w:eastAsia="pl-PL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861837A" wp14:editId="6FFDAF7E">
              <wp:simplePos x="0" y="0"/>
              <wp:positionH relativeFrom="column">
                <wp:posOffset>176530</wp:posOffset>
              </wp:positionH>
              <wp:positionV relativeFrom="paragraph">
                <wp:posOffset>-31750</wp:posOffset>
              </wp:positionV>
              <wp:extent cx="3834130" cy="269240"/>
              <wp:effectExtent l="0" t="0" r="444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34130" cy="269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D87AC9" w14:textId="77777777" w:rsidR="00F25914" w:rsidRPr="00455405" w:rsidRDefault="00F25914" w:rsidP="00455405">
                          <w:pPr>
                            <w:pStyle w:val="STOPKA"/>
                            <w:rPr>
                              <w:b w:val="0"/>
                              <w:bCs w:val="0"/>
                              <w:sz w:val="24"/>
                              <w:szCs w:val="20"/>
                            </w:rPr>
                          </w:pPr>
                          <w:r w:rsidRPr="00561A41">
                            <w:rPr>
                              <w:b w:val="0"/>
                              <w:spacing w:val="0"/>
                            </w:rPr>
                            <w:t>Hawatel</w:t>
                          </w:r>
                          <w:r w:rsidRPr="000654B7">
                            <w:rPr>
                              <w:b w:val="0"/>
                              <w:bCs w:val="0"/>
                              <w:spacing w:val="0"/>
                            </w:rPr>
                            <w:t xml:space="preserve"> sp. z o.o. </w:t>
                          </w:r>
                          <w:r w:rsidRPr="00561A41">
                            <w:rPr>
                              <w:b w:val="0"/>
                              <w:bCs w:val="0"/>
                              <w:color w:val="808080" w:themeColor="background1" w:themeShade="80"/>
                              <w:spacing w:val="0"/>
                            </w:rPr>
                            <w:t>|</w:t>
                          </w:r>
                          <w:r w:rsidRPr="000654B7">
                            <w:rPr>
                              <w:b w:val="0"/>
                              <w:bCs w:val="0"/>
                              <w:spacing w:val="0"/>
                            </w:rPr>
                            <w:t xml:space="preserve"> </w:t>
                          </w:r>
                          <w:r w:rsidRPr="000654B7">
                            <w:rPr>
                              <w:b w:val="0"/>
                              <w:bCs w:val="0"/>
                              <w:color w:val="808080" w:themeColor="background1" w:themeShade="80"/>
                              <w:spacing w:val="0"/>
                            </w:rPr>
                            <w:t xml:space="preserve">www.hawatel.com </w:t>
                          </w:r>
                          <w:r w:rsidRPr="00561A41">
                            <w:rPr>
                              <w:b w:val="0"/>
                              <w:bCs w:val="0"/>
                              <w:color w:val="808080" w:themeColor="background1" w:themeShade="80"/>
                              <w:spacing w:val="0"/>
                            </w:rPr>
                            <w:t>|</w:t>
                          </w:r>
                          <w:r w:rsidRPr="000654B7">
                            <w:rPr>
                              <w:b w:val="0"/>
                              <w:bCs w:val="0"/>
                              <w:spacing w:val="0"/>
                            </w:rPr>
                            <w:t xml:space="preserve"> </w:t>
                          </w:r>
                          <w:r w:rsidRPr="000654B7">
                            <w:rPr>
                              <w:b w:val="0"/>
                              <w:bCs w:val="0"/>
                              <w:color w:val="808080" w:themeColor="background1" w:themeShade="80"/>
                              <w:spacing w:val="0"/>
                            </w:rPr>
                            <w:t>info@hawatel.com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61837A" id="_x0000_s1031" type="#_x0000_t202" style="position:absolute;left:0;text-align:left;margin-left:13.9pt;margin-top:-2.5pt;width:301.9pt;height:2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" filled="f" stroked="f">
              <v:textbox>
                <w:txbxContent>
                  <w:p w14:paraId="6AD87AC9" w14:textId="77777777" w:rsidR="00F25914" w:rsidRPr="00455405" w:rsidRDefault="00F25914" w:rsidP="00455405">
                    <w:pPr>
                      <w:pStyle w:val="STOPKA"/>
                      <w:rPr>
                        <w:b w:val="0"/>
                        <w:bCs w:val="0"/>
                        <w:sz w:val="24"/>
                        <w:szCs w:val="20"/>
                      </w:rPr>
                    </w:pPr>
                    <w:r w:rsidRPr="00561A41">
                      <w:rPr>
                        <w:b w:val="0"/>
                        <w:spacing w:val="0"/>
                      </w:rPr>
                      <w:t>Hawatel</w:t>
                    </w:r>
                    <w:r w:rsidRPr="000654B7">
                      <w:rPr>
                        <w:b w:val="0"/>
                        <w:bCs w:val="0"/>
                        <w:spacing w:val="0"/>
                      </w:rPr>
                      <w:t xml:space="preserve"> sp. z o.o. </w:t>
                    </w:r>
                    <w:r w:rsidRPr="00561A41">
                      <w:rPr>
                        <w:b w:val="0"/>
                        <w:bCs w:val="0"/>
                        <w:color w:val="808080" w:themeColor="background1" w:themeShade="80"/>
                        <w:spacing w:val="0"/>
                      </w:rPr>
                      <w:t>|</w:t>
                    </w:r>
                    <w:r w:rsidRPr="000654B7">
                      <w:rPr>
                        <w:b w:val="0"/>
                        <w:bCs w:val="0"/>
                        <w:spacing w:val="0"/>
                      </w:rPr>
                      <w:t xml:space="preserve"> </w:t>
                    </w:r>
                    <w:r w:rsidRPr="000654B7">
                      <w:rPr>
                        <w:b w:val="0"/>
                        <w:bCs w:val="0"/>
                        <w:color w:val="808080" w:themeColor="background1" w:themeShade="80"/>
                        <w:spacing w:val="0"/>
                      </w:rPr>
                      <w:t xml:space="preserve">www.hawatel.com </w:t>
                    </w:r>
                    <w:r w:rsidRPr="00561A41">
                      <w:rPr>
                        <w:b w:val="0"/>
                        <w:bCs w:val="0"/>
                        <w:color w:val="808080" w:themeColor="background1" w:themeShade="80"/>
                        <w:spacing w:val="0"/>
                      </w:rPr>
                      <w:t>|</w:t>
                    </w:r>
                    <w:r w:rsidRPr="000654B7">
                      <w:rPr>
                        <w:b w:val="0"/>
                        <w:bCs w:val="0"/>
                        <w:spacing w:val="0"/>
                      </w:rPr>
                      <w:t xml:space="preserve"> </w:t>
                    </w:r>
                    <w:r w:rsidRPr="000654B7">
                      <w:rPr>
                        <w:b w:val="0"/>
                        <w:bCs w:val="0"/>
                        <w:color w:val="808080" w:themeColor="background1" w:themeShade="80"/>
                        <w:spacing w:val="0"/>
                      </w:rPr>
                      <w:t>info@hawatel.com</w:t>
                    </w:r>
                  </w:p>
                </w:txbxContent>
              </v:textbox>
            </v:shape>
          </w:pict>
        </mc:Fallback>
      </mc:AlternateContent>
    </w:r>
    <w:r>
      <w:rPr>
        <w:rFonts w:eastAsia="Adobe Gothic Std B" w:cstheme="minorHAnsi"/>
        <w:b/>
        <w:bCs/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1C169" w14:textId="77777777" w:rsidR="00F45E26" w:rsidRDefault="00F45E26" w:rsidP="00CA65A3">
      <w:pPr>
        <w:spacing w:line="240" w:lineRule="auto"/>
      </w:pPr>
      <w:r>
        <w:separator/>
      </w:r>
    </w:p>
  </w:footnote>
  <w:footnote w:type="continuationSeparator" w:id="0">
    <w:p w14:paraId="1522A8DD" w14:textId="77777777" w:rsidR="00F45E26" w:rsidRDefault="00F45E26" w:rsidP="00CA65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717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6"/>
      <w:gridCol w:w="1701"/>
      <w:gridCol w:w="4252"/>
      <w:gridCol w:w="2855"/>
      <w:gridCol w:w="1984"/>
      <w:gridCol w:w="2693"/>
    </w:tblGrid>
    <w:tr w:rsidR="000A6C2D" w:rsidRPr="00F958ED" w14:paraId="67D47804" w14:textId="77777777" w:rsidTr="00A32C6F">
      <w:trPr>
        <w:cantSplit/>
      </w:trPr>
      <w:tc>
        <w:tcPr>
          <w:tcW w:w="3686" w:type="dxa"/>
        </w:tcPr>
        <w:p w14:paraId="78FE366A" w14:textId="13403996" w:rsidR="00F25914" w:rsidRPr="00F958ED" w:rsidRDefault="00422F43" w:rsidP="00422F43">
          <w:pPr>
            <w:ind w:firstLine="5"/>
            <w:jc w:val="left"/>
            <w:rPr>
              <w:rFonts w:ascii="Century Gothic" w:hAnsi="Century Gothic"/>
              <w:sz w:val="18"/>
              <w:szCs w:val="18"/>
            </w:rPr>
          </w:pPr>
          <w:r>
            <w:rPr>
              <w:rFonts w:ascii="Century Gothic" w:hAnsi="Century Gothic"/>
              <w:b/>
              <w:bCs/>
              <w:sz w:val="18"/>
              <w:szCs w:val="18"/>
            </w:rPr>
            <w:t>{{ title }}</w:t>
          </w:r>
        </w:p>
      </w:tc>
      <w:tc>
        <w:tcPr>
          <w:tcW w:w="1701" w:type="dxa"/>
        </w:tcPr>
        <w:p w14:paraId="4B7A680F" w14:textId="77777777" w:rsidR="00F25914" w:rsidRPr="00F958ED" w:rsidRDefault="00F25914" w:rsidP="002F0FC5">
          <w:pPr>
            <w:pStyle w:val="NAGLOWEK"/>
            <w:jc w:val="right"/>
            <w:rPr>
              <w:sz w:val="18"/>
              <w:szCs w:val="18"/>
            </w:rPr>
          </w:pPr>
        </w:p>
      </w:tc>
      <w:tc>
        <w:tcPr>
          <w:tcW w:w="4252" w:type="dxa"/>
        </w:tcPr>
        <w:p w14:paraId="31F6E27D" w14:textId="1E20ACE4" w:rsidR="00F25914" w:rsidRPr="00F958ED" w:rsidRDefault="00422F43" w:rsidP="00DA4FD8">
          <w:pPr>
            <w:jc w:val="left"/>
            <w:rPr>
              <w:rFonts w:ascii="Century Gothic" w:hAnsi="Century Gothic"/>
              <w:sz w:val="18"/>
              <w:szCs w:val="18"/>
            </w:rPr>
          </w:pPr>
          <w:r>
            <w:rPr>
              <w:rFonts w:ascii="Century Gothic" w:hAnsi="Century Gothic"/>
              <w:sz w:val="18"/>
              <w:szCs w:val="18"/>
            </w:rPr>
            <w:t>{{ subtitle }}</w:t>
          </w:r>
        </w:p>
      </w:tc>
      <w:tc>
        <w:tcPr>
          <w:tcW w:w="2855" w:type="dxa"/>
        </w:tcPr>
        <w:p w14:paraId="675BA37C" w14:textId="77777777" w:rsidR="00F25914" w:rsidRPr="00F958ED" w:rsidRDefault="00F25914" w:rsidP="002F0FC5">
          <w:pPr>
            <w:pStyle w:val="NAGLOWEK"/>
            <w:jc w:val="right"/>
            <w:rPr>
              <w:sz w:val="18"/>
              <w:szCs w:val="18"/>
            </w:rPr>
          </w:pPr>
        </w:p>
      </w:tc>
      <w:tc>
        <w:tcPr>
          <w:tcW w:w="1984" w:type="dxa"/>
        </w:tcPr>
        <w:p w14:paraId="419BB03A" w14:textId="0BF8833D" w:rsidR="00F25914" w:rsidRPr="00F958ED" w:rsidRDefault="00422F43" w:rsidP="00422F43">
          <w:pPr>
            <w:jc w:val="left"/>
            <w:rPr>
              <w:rFonts w:ascii="Century Gothic" w:hAnsi="Century Gothic"/>
              <w:sz w:val="18"/>
              <w:szCs w:val="18"/>
            </w:rPr>
          </w:pPr>
          <w:r>
            <w:rPr>
              <w:rFonts w:ascii="Century Gothic" w:hAnsi="Century Gothic"/>
              <w:sz w:val="18"/>
              <w:szCs w:val="18"/>
            </w:rPr>
            <w:t>{{ customer }}</w:t>
          </w:r>
        </w:p>
      </w:tc>
      <w:tc>
        <w:tcPr>
          <w:tcW w:w="2693" w:type="dxa"/>
        </w:tcPr>
        <w:p w14:paraId="0CC4754B" w14:textId="594E99AD" w:rsidR="00F25914" w:rsidRDefault="00F25914" w:rsidP="00464F45">
          <w:pPr>
            <w:jc w:val="center"/>
            <w:rPr>
              <w:rFonts w:ascii="Century Gothic" w:hAnsi="Century Gothic"/>
              <w:sz w:val="18"/>
              <w:szCs w:val="18"/>
            </w:rPr>
          </w:pPr>
        </w:p>
      </w:tc>
    </w:tr>
  </w:tbl>
  <w:p w14:paraId="5D0D0D04" w14:textId="376A6CFF" w:rsidR="00F25914" w:rsidRPr="00140556" w:rsidRDefault="00F25914" w:rsidP="002F0FC5">
    <w:pPr>
      <w:pStyle w:val="NAGLOWEK"/>
    </w:pPr>
    <w:r>
      <w:rPr>
        <w:b/>
        <w:bCs/>
        <w:noProof/>
        <w:sz w:val="18"/>
        <w:szCs w:val="18"/>
        <w:lang w:eastAsia="pl-PL"/>
      </w:rPr>
      <w:drawing>
        <wp:anchor distT="0" distB="0" distL="114300" distR="114300" simplePos="0" relativeHeight="251658240" behindDoc="1" locked="0" layoutInCell="0" allowOverlap="1" wp14:anchorId="45F39C92" wp14:editId="6A83F7A9">
          <wp:simplePos x="0" y="0"/>
          <wp:positionH relativeFrom="rightMargin">
            <wp:posOffset>-1108710</wp:posOffset>
          </wp:positionH>
          <wp:positionV relativeFrom="margin">
            <wp:posOffset>-1548130</wp:posOffset>
          </wp:positionV>
          <wp:extent cx="2059200" cy="1558800"/>
          <wp:effectExtent l="0" t="0" r="0" b="0"/>
          <wp:wrapNone/>
          <wp:docPr id="26" name="Obraz 8" descr="skos-niebiesk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kos-niebiesk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9200" cy="15588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90D6B" w14:textId="77777777" w:rsidR="00F25914" w:rsidRPr="00FB4A81" w:rsidRDefault="00F25914" w:rsidP="00FB4A81">
    <w:pPr>
      <w:ind w:firstLine="708"/>
      <w:rPr>
        <w:color w:val="FFFFFF" w:themeColor="background1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E48CD"/>
    <w:multiLevelType w:val="multilevel"/>
    <w:tmpl w:val="3C562A26"/>
    <w:styleLink w:val="ListaTabela10pt"/>
    <w:lvl w:ilvl="0">
      <w:start w:val="1"/>
      <w:numFmt w:val="none"/>
      <w:pStyle w:val="Tabela10pt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bullet"/>
      <w:pStyle w:val="Tabela10ptPunkt"/>
      <w:suff w:val="space"/>
      <w:lvlText w:val=""/>
      <w:lvlJc w:val="left"/>
      <w:pPr>
        <w:ind w:left="170" w:hanging="170"/>
      </w:pPr>
      <w:rPr>
        <w:rFonts w:ascii="Symbol" w:hAnsi="Symbol" w:hint="default"/>
        <w:color w:val="0198F3"/>
      </w:rPr>
    </w:lvl>
    <w:lvl w:ilvl="2">
      <w:start w:val="1"/>
      <w:numFmt w:val="bullet"/>
      <w:pStyle w:val="Tabela10ptPunkt0"/>
      <w:suff w:val="space"/>
      <w:lvlText w:val="–"/>
      <w:lvlJc w:val="left"/>
      <w:pPr>
        <w:ind w:left="170" w:hanging="170"/>
      </w:pPr>
      <w:rPr>
        <w:rFonts w:ascii="Arial" w:hAnsi="Arial" w:hint="default"/>
        <w:color w:val="0198F3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AE72CA8"/>
    <w:multiLevelType w:val="hybridMultilevel"/>
    <w:tmpl w:val="B7E43214"/>
    <w:lvl w:ilvl="0" w:tplc="04150001">
      <w:start w:val="1"/>
      <w:numFmt w:val="bullet"/>
      <w:pStyle w:val="WYPUNKTOWANIE"/>
      <w:lvlText w:val=""/>
      <w:lvlJc w:val="left"/>
      <w:pPr>
        <w:ind w:left="720" w:hanging="360"/>
      </w:pPr>
      <w:rPr>
        <w:rFonts w:ascii="Symbol" w:hAnsi="Symbol" w:hint="default"/>
        <w:color w:val="1E81E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10CF4"/>
    <w:multiLevelType w:val="multilevel"/>
    <w:tmpl w:val="3C562A26"/>
    <w:numStyleLink w:val="ListaTabela10pt"/>
  </w:abstractNum>
  <w:abstractNum w:abstractNumId="3" w15:restartNumberingAfterBreak="0">
    <w:nsid w:val="48F4008F"/>
    <w:multiLevelType w:val="multilevel"/>
    <w:tmpl w:val="D4205B16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C3652A3"/>
    <w:multiLevelType w:val="hybridMultilevel"/>
    <w:tmpl w:val="14A09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activeWritingStyle w:appName="MSWord" w:lang="pl-PL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4096" w:nlCheck="1" w:checkStyle="0"/>
  <w:attachedTemplate r:id="rId1"/>
  <w:linkStyle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2MLYwMjCztDAyNrdU0lEKTi0uzszPAykwM6sFAGALCRMtAAAA"/>
  </w:docVars>
  <w:rsids>
    <w:rsidRoot w:val="002F004E"/>
    <w:rsid w:val="00000743"/>
    <w:rsid w:val="00002335"/>
    <w:rsid w:val="000027EC"/>
    <w:rsid w:val="00003617"/>
    <w:rsid w:val="00004BD6"/>
    <w:rsid w:val="00005433"/>
    <w:rsid w:val="00007CF7"/>
    <w:rsid w:val="00011D8F"/>
    <w:rsid w:val="000145CC"/>
    <w:rsid w:val="00014F77"/>
    <w:rsid w:val="000154C1"/>
    <w:rsid w:val="00016B58"/>
    <w:rsid w:val="00016B8B"/>
    <w:rsid w:val="000203E6"/>
    <w:rsid w:val="00020508"/>
    <w:rsid w:val="00020725"/>
    <w:rsid w:val="00020AC5"/>
    <w:rsid w:val="000213DB"/>
    <w:rsid w:val="00021803"/>
    <w:rsid w:val="00022940"/>
    <w:rsid w:val="00022BD3"/>
    <w:rsid w:val="00022D5D"/>
    <w:rsid w:val="00023E5D"/>
    <w:rsid w:val="00024CD1"/>
    <w:rsid w:val="00026D7F"/>
    <w:rsid w:val="00027675"/>
    <w:rsid w:val="00027E84"/>
    <w:rsid w:val="00030F2B"/>
    <w:rsid w:val="0003292F"/>
    <w:rsid w:val="00033006"/>
    <w:rsid w:val="0003351C"/>
    <w:rsid w:val="000343F1"/>
    <w:rsid w:val="00034A29"/>
    <w:rsid w:val="0003574A"/>
    <w:rsid w:val="00040B85"/>
    <w:rsid w:val="00040BC7"/>
    <w:rsid w:val="00041078"/>
    <w:rsid w:val="000427CB"/>
    <w:rsid w:val="0004472E"/>
    <w:rsid w:val="000477C5"/>
    <w:rsid w:val="000503A7"/>
    <w:rsid w:val="00051BED"/>
    <w:rsid w:val="00051E56"/>
    <w:rsid w:val="00054AA4"/>
    <w:rsid w:val="00054B22"/>
    <w:rsid w:val="0005544D"/>
    <w:rsid w:val="000556F0"/>
    <w:rsid w:val="00056899"/>
    <w:rsid w:val="000576E0"/>
    <w:rsid w:val="000577A3"/>
    <w:rsid w:val="00057845"/>
    <w:rsid w:val="00057E3F"/>
    <w:rsid w:val="00060F78"/>
    <w:rsid w:val="0006287C"/>
    <w:rsid w:val="00064520"/>
    <w:rsid w:val="000654B7"/>
    <w:rsid w:val="000658BE"/>
    <w:rsid w:val="0006642F"/>
    <w:rsid w:val="0006697B"/>
    <w:rsid w:val="000704CA"/>
    <w:rsid w:val="00070B6D"/>
    <w:rsid w:val="00071833"/>
    <w:rsid w:val="00073EE1"/>
    <w:rsid w:val="0007549A"/>
    <w:rsid w:val="0007583C"/>
    <w:rsid w:val="0007694C"/>
    <w:rsid w:val="00077C94"/>
    <w:rsid w:val="00080452"/>
    <w:rsid w:val="000809DB"/>
    <w:rsid w:val="00081299"/>
    <w:rsid w:val="0008271C"/>
    <w:rsid w:val="00083396"/>
    <w:rsid w:val="00083854"/>
    <w:rsid w:val="00083C15"/>
    <w:rsid w:val="00083FCE"/>
    <w:rsid w:val="000847E2"/>
    <w:rsid w:val="00086818"/>
    <w:rsid w:val="0008715E"/>
    <w:rsid w:val="00087FC2"/>
    <w:rsid w:val="00090477"/>
    <w:rsid w:val="0009053A"/>
    <w:rsid w:val="00091CAE"/>
    <w:rsid w:val="00092BA7"/>
    <w:rsid w:val="00092C7A"/>
    <w:rsid w:val="000930F4"/>
    <w:rsid w:val="000937F9"/>
    <w:rsid w:val="000949E6"/>
    <w:rsid w:val="000954FC"/>
    <w:rsid w:val="000967B0"/>
    <w:rsid w:val="000A0B15"/>
    <w:rsid w:val="000A0C52"/>
    <w:rsid w:val="000A1631"/>
    <w:rsid w:val="000A2FFF"/>
    <w:rsid w:val="000A3F0D"/>
    <w:rsid w:val="000A418A"/>
    <w:rsid w:val="000A5037"/>
    <w:rsid w:val="000A6C2D"/>
    <w:rsid w:val="000A78D3"/>
    <w:rsid w:val="000B050C"/>
    <w:rsid w:val="000B0649"/>
    <w:rsid w:val="000B22D8"/>
    <w:rsid w:val="000B3E33"/>
    <w:rsid w:val="000B41D2"/>
    <w:rsid w:val="000B42E1"/>
    <w:rsid w:val="000B50B9"/>
    <w:rsid w:val="000B647B"/>
    <w:rsid w:val="000B782A"/>
    <w:rsid w:val="000C09AC"/>
    <w:rsid w:val="000C2612"/>
    <w:rsid w:val="000C48CD"/>
    <w:rsid w:val="000C6BD6"/>
    <w:rsid w:val="000C6E11"/>
    <w:rsid w:val="000C7D3D"/>
    <w:rsid w:val="000D0796"/>
    <w:rsid w:val="000D2062"/>
    <w:rsid w:val="000D27AF"/>
    <w:rsid w:val="000D2B18"/>
    <w:rsid w:val="000D31B9"/>
    <w:rsid w:val="000D31E7"/>
    <w:rsid w:val="000D6E07"/>
    <w:rsid w:val="000D6EC0"/>
    <w:rsid w:val="000D78DB"/>
    <w:rsid w:val="000D78ED"/>
    <w:rsid w:val="000E020A"/>
    <w:rsid w:val="000E03D0"/>
    <w:rsid w:val="000E03DB"/>
    <w:rsid w:val="000E0621"/>
    <w:rsid w:val="000E12E6"/>
    <w:rsid w:val="000E267C"/>
    <w:rsid w:val="000E26AE"/>
    <w:rsid w:val="000E2CD3"/>
    <w:rsid w:val="000E3511"/>
    <w:rsid w:val="000E4AB7"/>
    <w:rsid w:val="000E5F55"/>
    <w:rsid w:val="000F06E3"/>
    <w:rsid w:val="000F1BC8"/>
    <w:rsid w:val="000F25AC"/>
    <w:rsid w:val="000F2709"/>
    <w:rsid w:val="000F277E"/>
    <w:rsid w:val="000F2803"/>
    <w:rsid w:val="000F2832"/>
    <w:rsid w:val="000F32E2"/>
    <w:rsid w:val="000F4908"/>
    <w:rsid w:val="000F6BB2"/>
    <w:rsid w:val="00101861"/>
    <w:rsid w:val="00101F82"/>
    <w:rsid w:val="00102FCB"/>
    <w:rsid w:val="001039D3"/>
    <w:rsid w:val="00104E5C"/>
    <w:rsid w:val="00105CAF"/>
    <w:rsid w:val="0011017A"/>
    <w:rsid w:val="00111075"/>
    <w:rsid w:val="0011206A"/>
    <w:rsid w:val="00112CC3"/>
    <w:rsid w:val="001135D7"/>
    <w:rsid w:val="00115F92"/>
    <w:rsid w:val="00121D99"/>
    <w:rsid w:val="00123499"/>
    <w:rsid w:val="001234F0"/>
    <w:rsid w:val="00124D90"/>
    <w:rsid w:val="00127C90"/>
    <w:rsid w:val="001301EA"/>
    <w:rsid w:val="0013244A"/>
    <w:rsid w:val="00132769"/>
    <w:rsid w:val="00132F23"/>
    <w:rsid w:val="001332D6"/>
    <w:rsid w:val="00133CB4"/>
    <w:rsid w:val="001343D5"/>
    <w:rsid w:val="0013486F"/>
    <w:rsid w:val="0013556A"/>
    <w:rsid w:val="00140556"/>
    <w:rsid w:val="0014061B"/>
    <w:rsid w:val="00140A20"/>
    <w:rsid w:val="001431E8"/>
    <w:rsid w:val="00144441"/>
    <w:rsid w:val="0014492A"/>
    <w:rsid w:val="00144EA8"/>
    <w:rsid w:val="001479D9"/>
    <w:rsid w:val="00152535"/>
    <w:rsid w:val="00152CCA"/>
    <w:rsid w:val="00152F57"/>
    <w:rsid w:val="00153473"/>
    <w:rsid w:val="00154569"/>
    <w:rsid w:val="001547FB"/>
    <w:rsid w:val="00154E83"/>
    <w:rsid w:val="00155271"/>
    <w:rsid w:val="00155580"/>
    <w:rsid w:val="001608AC"/>
    <w:rsid w:val="00162168"/>
    <w:rsid w:val="00162237"/>
    <w:rsid w:val="00162F84"/>
    <w:rsid w:val="0016323F"/>
    <w:rsid w:val="0016361D"/>
    <w:rsid w:val="00163B5C"/>
    <w:rsid w:val="00165FEB"/>
    <w:rsid w:val="00166070"/>
    <w:rsid w:val="0016683B"/>
    <w:rsid w:val="00166F02"/>
    <w:rsid w:val="001674D5"/>
    <w:rsid w:val="0017016D"/>
    <w:rsid w:val="00171426"/>
    <w:rsid w:val="00171D4C"/>
    <w:rsid w:val="001722C4"/>
    <w:rsid w:val="00172B7B"/>
    <w:rsid w:val="00173C63"/>
    <w:rsid w:val="00174844"/>
    <w:rsid w:val="00175C8F"/>
    <w:rsid w:val="00176B90"/>
    <w:rsid w:val="00177EC1"/>
    <w:rsid w:val="0018062C"/>
    <w:rsid w:val="00181A58"/>
    <w:rsid w:val="00183F89"/>
    <w:rsid w:val="001863C9"/>
    <w:rsid w:val="00186FD4"/>
    <w:rsid w:val="00187015"/>
    <w:rsid w:val="00187127"/>
    <w:rsid w:val="0018742D"/>
    <w:rsid w:val="0019031D"/>
    <w:rsid w:val="00190E1D"/>
    <w:rsid w:val="00191CC7"/>
    <w:rsid w:val="001926E3"/>
    <w:rsid w:val="00192B13"/>
    <w:rsid w:val="001935E1"/>
    <w:rsid w:val="00193F27"/>
    <w:rsid w:val="001941F4"/>
    <w:rsid w:val="001950A5"/>
    <w:rsid w:val="001959AF"/>
    <w:rsid w:val="00195EBE"/>
    <w:rsid w:val="001964A1"/>
    <w:rsid w:val="00196BB7"/>
    <w:rsid w:val="00196E40"/>
    <w:rsid w:val="00197809"/>
    <w:rsid w:val="00197ED0"/>
    <w:rsid w:val="001A0668"/>
    <w:rsid w:val="001A191B"/>
    <w:rsid w:val="001A2055"/>
    <w:rsid w:val="001A2194"/>
    <w:rsid w:val="001A219A"/>
    <w:rsid w:val="001A2810"/>
    <w:rsid w:val="001A32DC"/>
    <w:rsid w:val="001A57C2"/>
    <w:rsid w:val="001A6748"/>
    <w:rsid w:val="001A7412"/>
    <w:rsid w:val="001B16EF"/>
    <w:rsid w:val="001B188E"/>
    <w:rsid w:val="001B3E9B"/>
    <w:rsid w:val="001B46FF"/>
    <w:rsid w:val="001B489B"/>
    <w:rsid w:val="001B5AB0"/>
    <w:rsid w:val="001B6534"/>
    <w:rsid w:val="001B69FE"/>
    <w:rsid w:val="001B7AC2"/>
    <w:rsid w:val="001C10C2"/>
    <w:rsid w:val="001C3393"/>
    <w:rsid w:val="001C3B27"/>
    <w:rsid w:val="001C3FCC"/>
    <w:rsid w:val="001C40EB"/>
    <w:rsid w:val="001C4BDA"/>
    <w:rsid w:val="001C5018"/>
    <w:rsid w:val="001C5D09"/>
    <w:rsid w:val="001D216B"/>
    <w:rsid w:val="001D26A2"/>
    <w:rsid w:val="001D27A0"/>
    <w:rsid w:val="001D2C48"/>
    <w:rsid w:val="001D38DD"/>
    <w:rsid w:val="001D44FE"/>
    <w:rsid w:val="001D7128"/>
    <w:rsid w:val="001D7215"/>
    <w:rsid w:val="001E01F5"/>
    <w:rsid w:val="001E0752"/>
    <w:rsid w:val="001E2B23"/>
    <w:rsid w:val="001E30F7"/>
    <w:rsid w:val="001E3487"/>
    <w:rsid w:val="001E34D7"/>
    <w:rsid w:val="001E430F"/>
    <w:rsid w:val="001E43B5"/>
    <w:rsid w:val="001E4F64"/>
    <w:rsid w:val="001E5551"/>
    <w:rsid w:val="001E7C3A"/>
    <w:rsid w:val="001F0529"/>
    <w:rsid w:val="001F1775"/>
    <w:rsid w:val="001F1B3B"/>
    <w:rsid w:val="001F20B1"/>
    <w:rsid w:val="001F321C"/>
    <w:rsid w:val="001F428A"/>
    <w:rsid w:val="001F4E6B"/>
    <w:rsid w:val="001F61B4"/>
    <w:rsid w:val="001F70C7"/>
    <w:rsid w:val="00203F5F"/>
    <w:rsid w:val="00204070"/>
    <w:rsid w:val="00204140"/>
    <w:rsid w:val="002057B6"/>
    <w:rsid w:val="00205D4B"/>
    <w:rsid w:val="00206483"/>
    <w:rsid w:val="0020735C"/>
    <w:rsid w:val="0021158C"/>
    <w:rsid w:val="00213018"/>
    <w:rsid w:val="002142D4"/>
    <w:rsid w:val="00214385"/>
    <w:rsid w:val="00216CE1"/>
    <w:rsid w:val="00221A96"/>
    <w:rsid w:val="002223D0"/>
    <w:rsid w:val="00222E50"/>
    <w:rsid w:val="00223627"/>
    <w:rsid w:val="00223A32"/>
    <w:rsid w:val="00223EF0"/>
    <w:rsid w:val="00223F5B"/>
    <w:rsid w:val="002265CD"/>
    <w:rsid w:val="00226679"/>
    <w:rsid w:val="0022798D"/>
    <w:rsid w:val="002306CA"/>
    <w:rsid w:val="00230FAD"/>
    <w:rsid w:val="00232298"/>
    <w:rsid w:val="002331CF"/>
    <w:rsid w:val="00233334"/>
    <w:rsid w:val="002355DE"/>
    <w:rsid w:val="002377B4"/>
    <w:rsid w:val="00240B72"/>
    <w:rsid w:val="002433A2"/>
    <w:rsid w:val="00243FF8"/>
    <w:rsid w:val="0024494B"/>
    <w:rsid w:val="00246000"/>
    <w:rsid w:val="002511AE"/>
    <w:rsid w:val="0025187D"/>
    <w:rsid w:val="00251EB0"/>
    <w:rsid w:val="00252156"/>
    <w:rsid w:val="002532F5"/>
    <w:rsid w:val="0025458F"/>
    <w:rsid w:val="00254940"/>
    <w:rsid w:val="002554BA"/>
    <w:rsid w:val="00256AE2"/>
    <w:rsid w:val="00257389"/>
    <w:rsid w:val="00257C66"/>
    <w:rsid w:val="00257CE6"/>
    <w:rsid w:val="00260601"/>
    <w:rsid w:val="00262EFA"/>
    <w:rsid w:val="002647CA"/>
    <w:rsid w:val="00264A50"/>
    <w:rsid w:val="00265F47"/>
    <w:rsid w:val="002664C3"/>
    <w:rsid w:val="002665F8"/>
    <w:rsid w:val="00266751"/>
    <w:rsid w:val="002679AB"/>
    <w:rsid w:val="00270635"/>
    <w:rsid w:val="00271366"/>
    <w:rsid w:val="00272B4E"/>
    <w:rsid w:val="00272F7C"/>
    <w:rsid w:val="00273828"/>
    <w:rsid w:val="002743BE"/>
    <w:rsid w:val="002746B9"/>
    <w:rsid w:val="002757FA"/>
    <w:rsid w:val="00275AD7"/>
    <w:rsid w:val="0027763D"/>
    <w:rsid w:val="00280AE6"/>
    <w:rsid w:val="00281361"/>
    <w:rsid w:val="002817E0"/>
    <w:rsid w:val="00281A85"/>
    <w:rsid w:val="002824DB"/>
    <w:rsid w:val="00284564"/>
    <w:rsid w:val="00285FEF"/>
    <w:rsid w:val="002872B2"/>
    <w:rsid w:val="002909AA"/>
    <w:rsid w:val="00291A66"/>
    <w:rsid w:val="00291FF8"/>
    <w:rsid w:val="0029397F"/>
    <w:rsid w:val="00293FF4"/>
    <w:rsid w:val="002954B9"/>
    <w:rsid w:val="0029663F"/>
    <w:rsid w:val="002978CF"/>
    <w:rsid w:val="002A1889"/>
    <w:rsid w:val="002A3FE5"/>
    <w:rsid w:val="002A5BBA"/>
    <w:rsid w:val="002A5C30"/>
    <w:rsid w:val="002A658F"/>
    <w:rsid w:val="002A6638"/>
    <w:rsid w:val="002B07FF"/>
    <w:rsid w:val="002B14AB"/>
    <w:rsid w:val="002B15E8"/>
    <w:rsid w:val="002B18A6"/>
    <w:rsid w:val="002B1BF2"/>
    <w:rsid w:val="002B20A3"/>
    <w:rsid w:val="002B3645"/>
    <w:rsid w:val="002B3867"/>
    <w:rsid w:val="002B3896"/>
    <w:rsid w:val="002B45A4"/>
    <w:rsid w:val="002B58F4"/>
    <w:rsid w:val="002B7042"/>
    <w:rsid w:val="002B7E8D"/>
    <w:rsid w:val="002C0928"/>
    <w:rsid w:val="002C1543"/>
    <w:rsid w:val="002C1575"/>
    <w:rsid w:val="002C210A"/>
    <w:rsid w:val="002C24C4"/>
    <w:rsid w:val="002C5914"/>
    <w:rsid w:val="002C647E"/>
    <w:rsid w:val="002C69B2"/>
    <w:rsid w:val="002C77E3"/>
    <w:rsid w:val="002C78FF"/>
    <w:rsid w:val="002C7C45"/>
    <w:rsid w:val="002D1490"/>
    <w:rsid w:val="002D4554"/>
    <w:rsid w:val="002D49B6"/>
    <w:rsid w:val="002D5026"/>
    <w:rsid w:val="002D63E4"/>
    <w:rsid w:val="002D6828"/>
    <w:rsid w:val="002D6E30"/>
    <w:rsid w:val="002D7A89"/>
    <w:rsid w:val="002E31DC"/>
    <w:rsid w:val="002E3DEB"/>
    <w:rsid w:val="002E5095"/>
    <w:rsid w:val="002E54AD"/>
    <w:rsid w:val="002E6843"/>
    <w:rsid w:val="002E6D9E"/>
    <w:rsid w:val="002E7965"/>
    <w:rsid w:val="002E7AA4"/>
    <w:rsid w:val="002E7C28"/>
    <w:rsid w:val="002F004E"/>
    <w:rsid w:val="002F012F"/>
    <w:rsid w:val="002F0B26"/>
    <w:rsid w:val="002F0FC5"/>
    <w:rsid w:val="002F2230"/>
    <w:rsid w:val="002F374E"/>
    <w:rsid w:val="002F397E"/>
    <w:rsid w:val="002F39FC"/>
    <w:rsid w:val="002F466E"/>
    <w:rsid w:val="002F46AE"/>
    <w:rsid w:val="002F473B"/>
    <w:rsid w:val="002F5C52"/>
    <w:rsid w:val="002F5DAC"/>
    <w:rsid w:val="002F6AE7"/>
    <w:rsid w:val="002F6EC9"/>
    <w:rsid w:val="002F7402"/>
    <w:rsid w:val="003010E3"/>
    <w:rsid w:val="0030249D"/>
    <w:rsid w:val="00302D08"/>
    <w:rsid w:val="0030468E"/>
    <w:rsid w:val="00305491"/>
    <w:rsid w:val="00306A38"/>
    <w:rsid w:val="00311011"/>
    <w:rsid w:val="00311F11"/>
    <w:rsid w:val="00313145"/>
    <w:rsid w:val="00313A9D"/>
    <w:rsid w:val="0031440D"/>
    <w:rsid w:val="00314822"/>
    <w:rsid w:val="00316507"/>
    <w:rsid w:val="00316D88"/>
    <w:rsid w:val="00320F1A"/>
    <w:rsid w:val="003216F4"/>
    <w:rsid w:val="00323823"/>
    <w:rsid w:val="00323D53"/>
    <w:rsid w:val="00324750"/>
    <w:rsid w:val="003249C5"/>
    <w:rsid w:val="00326255"/>
    <w:rsid w:val="003276DF"/>
    <w:rsid w:val="00330398"/>
    <w:rsid w:val="00331F8F"/>
    <w:rsid w:val="00331FCE"/>
    <w:rsid w:val="00332199"/>
    <w:rsid w:val="003322DF"/>
    <w:rsid w:val="00333A97"/>
    <w:rsid w:val="00333B04"/>
    <w:rsid w:val="00333EF0"/>
    <w:rsid w:val="00334187"/>
    <w:rsid w:val="00335F7E"/>
    <w:rsid w:val="00337D28"/>
    <w:rsid w:val="00340A2C"/>
    <w:rsid w:val="00341763"/>
    <w:rsid w:val="0034280C"/>
    <w:rsid w:val="00342E8F"/>
    <w:rsid w:val="00343046"/>
    <w:rsid w:val="003430E6"/>
    <w:rsid w:val="00343F98"/>
    <w:rsid w:val="00344525"/>
    <w:rsid w:val="0034625E"/>
    <w:rsid w:val="0034707C"/>
    <w:rsid w:val="00350614"/>
    <w:rsid w:val="00350C25"/>
    <w:rsid w:val="00352565"/>
    <w:rsid w:val="00352ED4"/>
    <w:rsid w:val="00353D64"/>
    <w:rsid w:val="0035420A"/>
    <w:rsid w:val="00354E2B"/>
    <w:rsid w:val="00355C3C"/>
    <w:rsid w:val="003563EA"/>
    <w:rsid w:val="00356D87"/>
    <w:rsid w:val="00357915"/>
    <w:rsid w:val="0036138F"/>
    <w:rsid w:val="00361F63"/>
    <w:rsid w:val="00366074"/>
    <w:rsid w:val="0036749D"/>
    <w:rsid w:val="00367583"/>
    <w:rsid w:val="00370BCE"/>
    <w:rsid w:val="00371264"/>
    <w:rsid w:val="00371DC5"/>
    <w:rsid w:val="0037258C"/>
    <w:rsid w:val="00372A92"/>
    <w:rsid w:val="00373C2A"/>
    <w:rsid w:val="00375093"/>
    <w:rsid w:val="0037515F"/>
    <w:rsid w:val="00375A21"/>
    <w:rsid w:val="003805B9"/>
    <w:rsid w:val="0038120E"/>
    <w:rsid w:val="00381321"/>
    <w:rsid w:val="00381CB6"/>
    <w:rsid w:val="00383EE4"/>
    <w:rsid w:val="00385CF9"/>
    <w:rsid w:val="00385D2D"/>
    <w:rsid w:val="00386D4A"/>
    <w:rsid w:val="00386D63"/>
    <w:rsid w:val="00387ACA"/>
    <w:rsid w:val="00387E5C"/>
    <w:rsid w:val="00390577"/>
    <w:rsid w:val="003908A2"/>
    <w:rsid w:val="00392C83"/>
    <w:rsid w:val="0039380E"/>
    <w:rsid w:val="00393924"/>
    <w:rsid w:val="00395AD9"/>
    <w:rsid w:val="00395F59"/>
    <w:rsid w:val="00396131"/>
    <w:rsid w:val="0039632D"/>
    <w:rsid w:val="0039670D"/>
    <w:rsid w:val="003975BC"/>
    <w:rsid w:val="00397DF7"/>
    <w:rsid w:val="003A02AA"/>
    <w:rsid w:val="003A2E35"/>
    <w:rsid w:val="003A3DA9"/>
    <w:rsid w:val="003A5B82"/>
    <w:rsid w:val="003A6C57"/>
    <w:rsid w:val="003B076D"/>
    <w:rsid w:val="003B0AD9"/>
    <w:rsid w:val="003B0B4E"/>
    <w:rsid w:val="003B1E4F"/>
    <w:rsid w:val="003B28B0"/>
    <w:rsid w:val="003B30C3"/>
    <w:rsid w:val="003B4BDB"/>
    <w:rsid w:val="003B5221"/>
    <w:rsid w:val="003B5451"/>
    <w:rsid w:val="003B5563"/>
    <w:rsid w:val="003B56AC"/>
    <w:rsid w:val="003B6536"/>
    <w:rsid w:val="003B6B4A"/>
    <w:rsid w:val="003B6E49"/>
    <w:rsid w:val="003B7070"/>
    <w:rsid w:val="003B7590"/>
    <w:rsid w:val="003C14CB"/>
    <w:rsid w:val="003C44F2"/>
    <w:rsid w:val="003C53A8"/>
    <w:rsid w:val="003C5BAD"/>
    <w:rsid w:val="003C6460"/>
    <w:rsid w:val="003C65DA"/>
    <w:rsid w:val="003D1154"/>
    <w:rsid w:val="003D318B"/>
    <w:rsid w:val="003D46D0"/>
    <w:rsid w:val="003D46F1"/>
    <w:rsid w:val="003D4958"/>
    <w:rsid w:val="003D55F5"/>
    <w:rsid w:val="003D5AF5"/>
    <w:rsid w:val="003D5C03"/>
    <w:rsid w:val="003D5DD6"/>
    <w:rsid w:val="003D6275"/>
    <w:rsid w:val="003D7840"/>
    <w:rsid w:val="003E1194"/>
    <w:rsid w:val="003E1801"/>
    <w:rsid w:val="003E496A"/>
    <w:rsid w:val="003F026E"/>
    <w:rsid w:val="003F0368"/>
    <w:rsid w:val="003F1AE9"/>
    <w:rsid w:val="003F1B97"/>
    <w:rsid w:val="003F4B00"/>
    <w:rsid w:val="003F609F"/>
    <w:rsid w:val="003F6227"/>
    <w:rsid w:val="003F652E"/>
    <w:rsid w:val="004007A2"/>
    <w:rsid w:val="004028F9"/>
    <w:rsid w:val="004055AD"/>
    <w:rsid w:val="004069F6"/>
    <w:rsid w:val="00410357"/>
    <w:rsid w:val="00410B52"/>
    <w:rsid w:val="00411D7F"/>
    <w:rsid w:val="00412805"/>
    <w:rsid w:val="00413B97"/>
    <w:rsid w:val="0041502B"/>
    <w:rsid w:val="004151A7"/>
    <w:rsid w:val="00415F24"/>
    <w:rsid w:val="004174E6"/>
    <w:rsid w:val="00422F43"/>
    <w:rsid w:val="00423D81"/>
    <w:rsid w:val="00424598"/>
    <w:rsid w:val="004249FC"/>
    <w:rsid w:val="00426860"/>
    <w:rsid w:val="00430D1E"/>
    <w:rsid w:val="004316E7"/>
    <w:rsid w:val="00433F63"/>
    <w:rsid w:val="004344C3"/>
    <w:rsid w:val="004350C5"/>
    <w:rsid w:val="00435C50"/>
    <w:rsid w:val="0043633F"/>
    <w:rsid w:val="004379BD"/>
    <w:rsid w:val="00440376"/>
    <w:rsid w:val="00440B33"/>
    <w:rsid w:val="0044669B"/>
    <w:rsid w:val="004474E3"/>
    <w:rsid w:val="00447E73"/>
    <w:rsid w:val="00452491"/>
    <w:rsid w:val="00453C63"/>
    <w:rsid w:val="00454C4D"/>
    <w:rsid w:val="0045517B"/>
    <w:rsid w:val="00455405"/>
    <w:rsid w:val="00457C0F"/>
    <w:rsid w:val="00460189"/>
    <w:rsid w:val="00460416"/>
    <w:rsid w:val="00460FF8"/>
    <w:rsid w:val="004626EF"/>
    <w:rsid w:val="00462C80"/>
    <w:rsid w:val="00463884"/>
    <w:rsid w:val="0046420B"/>
    <w:rsid w:val="00464F45"/>
    <w:rsid w:val="004651DF"/>
    <w:rsid w:val="0046709F"/>
    <w:rsid w:val="004707CE"/>
    <w:rsid w:val="004725FF"/>
    <w:rsid w:val="004743D1"/>
    <w:rsid w:val="00474688"/>
    <w:rsid w:val="00475B55"/>
    <w:rsid w:val="00476408"/>
    <w:rsid w:val="00477336"/>
    <w:rsid w:val="004774F8"/>
    <w:rsid w:val="0048316B"/>
    <w:rsid w:val="004835F2"/>
    <w:rsid w:val="004838D7"/>
    <w:rsid w:val="00483A8E"/>
    <w:rsid w:val="00485B0E"/>
    <w:rsid w:val="00485CED"/>
    <w:rsid w:val="00485DB1"/>
    <w:rsid w:val="0048648D"/>
    <w:rsid w:val="00486A0C"/>
    <w:rsid w:val="00486DEC"/>
    <w:rsid w:val="004875AB"/>
    <w:rsid w:val="0049035E"/>
    <w:rsid w:val="00495415"/>
    <w:rsid w:val="00495E75"/>
    <w:rsid w:val="00496787"/>
    <w:rsid w:val="004976A3"/>
    <w:rsid w:val="004A0608"/>
    <w:rsid w:val="004A06CA"/>
    <w:rsid w:val="004A2800"/>
    <w:rsid w:val="004A3A93"/>
    <w:rsid w:val="004A3F6B"/>
    <w:rsid w:val="004A509C"/>
    <w:rsid w:val="004A59B8"/>
    <w:rsid w:val="004B00D6"/>
    <w:rsid w:val="004B034D"/>
    <w:rsid w:val="004B0498"/>
    <w:rsid w:val="004B2C33"/>
    <w:rsid w:val="004B2D7E"/>
    <w:rsid w:val="004B2FFA"/>
    <w:rsid w:val="004B3C30"/>
    <w:rsid w:val="004B4A5A"/>
    <w:rsid w:val="004B4EDB"/>
    <w:rsid w:val="004B5706"/>
    <w:rsid w:val="004B5DFC"/>
    <w:rsid w:val="004C2233"/>
    <w:rsid w:val="004C392A"/>
    <w:rsid w:val="004C419C"/>
    <w:rsid w:val="004C42C9"/>
    <w:rsid w:val="004C48A0"/>
    <w:rsid w:val="004C5706"/>
    <w:rsid w:val="004C5AEA"/>
    <w:rsid w:val="004C7218"/>
    <w:rsid w:val="004D0F42"/>
    <w:rsid w:val="004D11BD"/>
    <w:rsid w:val="004D19FB"/>
    <w:rsid w:val="004D1A7E"/>
    <w:rsid w:val="004D2241"/>
    <w:rsid w:val="004D2B5B"/>
    <w:rsid w:val="004D3E23"/>
    <w:rsid w:val="004D43B2"/>
    <w:rsid w:val="004D5444"/>
    <w:rsid w:val="004D57E4"/>
    <w:rsid w:val="004D6642"/>
    <w:rsid w:val="004D7214"/>
    <w:rsid w:val="004D739D"/>
    <w:rsid w:val="004E0081"/>
    <w:rsid w:val="004E05E1"/>
    <w:rsid w:val="004E1B75"/>
    <w:rsid w:val="004E1FA7"/>
    <w:rsid w:val="004E2D91"/>
    <w:rsid w:val="004E354E"/>
    <w:rsid w:val="004E4EBF"/>
    <w:rsid w:val="004E55A7"/>
    <w:rsid w:val="004E5730"/>
    <w:rsid w:val="004E719F"/>
    <w:rsid w:val="004F0D10"/>
    <w:rsid w:val="004F7817"/>
    <w:rsid w:val="00500C5D"/>
    <w:rsid w:val="00502D88"/>
    <w:rsid w:val="00503C5A"/>
    <w:rsid w:val="0050494D"/>
    <w:rsid w:val="00505BA1"/>
    <w:rsid w:val="00506795"/>
    <w:rsid w:val="0050687A"/>
    <w:rsid w:val="005115E9"/>
    <w:rsid w:val="0051296E"/>
    <w:rsid w:val="00512B9A"/>
    <w:rsid w:val="00512E77"/>
    <w:rsid w:val="005133EE"/>
    <w:rsid w:val="0051638D"/>
    <w:rsid w:val="00521D7B"/>
    <w:rsid w:val="00521F2D"/>
    <w:rsid w:val="0052210E"/>
    <w:rsid w:val="005232AC"/>
    <w:rsid w:val="00523871"/>
    <w:rsid w:val="00525A01"/>
    <w:rsid w:val="00525AB1"/>
    <w:rsid w:val="00526035"/>
    <w:rsid w:val="0052775D"/>
    <w:rsid w:val="00527BEC"/>
    <w:rsid w:val="005308A7"/>
    <w:rsid w:val="00531230"/>
    <w:rsid w:val="00532527"/>
    <w:rsid w:val="00533AD5"/>
    <w:rsid w:val="00537214"/>
    <w:rsid w:val="00537417"/>
    <w:rsid w:val="0053748E"/>
    <w:rsid w:val="00537937"/>
    <w:rsid w:val="0054052B"/>
    <w:rsid w:val="00540D43"/>
    <w:rsid w:val="00542234"/>
    <w:rsid w:val="0054397B"/>
    <w:rsid w:val="00544EE0"/>
    <w:rsid w:val="00545543"/>
    <w:rsid w:val="0054558A"/>
    <w:rsid w:val="0054740A"/>
    <w:rsid w:val="00550518"/>
    <w:rsid w:val="0055087C"/>
    <w:rsid w:val="00551006"/>
    <w:rsid w:val="005514EA"/>
    <w:rsid w:val="0055161C"/>
    <w:rsid w:val="00551CCC"/>
    <w:rsid w:val="0055303D"/>
    <w:rsid w:val="0055473B"/>
    <w:rsid w:val="00554D3A"/>
    <w:rsid w:val="00555029"/>
    <w:rsid w:val="00555230"/>
    <w:rsid w:val="0055728C"/>
    <w:rsid w:val="005612A1"/>
    <w:rsid w:val="00561A41"/>
    <w:rsid w:val="00561B15"/>
    <w:rsid w:val="00561B21"/>
    <w:rsid w:val="00561C67"/>
    <w:rsid w:val="00561C7E"/>
    <w:rsid w:val="005621C0"/>
    <w:rsid w:val="005623E1"/>
    <w:rsid w:val="00562A82"/>
    <w:rsid w:val="005634E7"/>
    <w:rsid w:val="005636C6"/>
    <w:rsid w:val="00563C98"/>
    <w:rsid w:val="00563EA4"/>
    <w:rsid w:val="00564335"/>
    <w:rsid w:val="005652E5"/>
    <w:rsid w:val="00571B34"/>
    <w:rsid w:val="00573E1D"/>
    <w:rsid w:val="0057460F"/>
    <w:rsid w:val="00575A4C"/>
    <w:rsid w:val="00575B60"/>
    <w:rsid w:val="00575C91"/>
    <w:rsid w:val="00576169"/>
    <w:rsid w:val="00576533"/>
    <w:rsid w:val="005770A3"/>
    <w:rsid w:val="00577551"/>
    <w:rsid w:val="00577DD8"/>
    <w:rsid w:val="00580203"/>
    <w:rsid w:val="00580380"/>
    <w:rsid w:val="00582B5C"/>
    <w:rsid w:val="00582F7C"/>
    <w:rsid w:val="00584797"/>
    <w:rsid w:val="00584AEB"/>
    <w:rsid w:val="00584DB5"/>
    <w:rsid w:val="00584F98"/>
    <w:rsid w:val="0058525E"/>
    <w:rsid w:val="0058552B"/>
    <w:rsid w:val="00586C68"/>
    <w:rsid w:val="00590956"/>
    <w:rsid w:val="00591078"/>
    <w:rsid w:val="00592D48"/>
    <w:rsid w:val="00593692"/>
    <w:rsid w:val="005966C9"/>
    <w:rsid w:val="005A24AD"/>
    <w:rsid w:val="005A3A6E"/>
    <w:rsid w:val="005A42C2"/>
    <w:rsid w:val="005A5A70"/>
    <w:rsid w:val="005A624F"/>
    <w:rsid w:val="005A70A2"/>
    <w:rsid w:val="005B2860"/>
    <w:rsid w:val="005B2B76"/>
    <w:rsid w:val="005B342D"/>
    <w:rsid w:val="005B3D06"/>
    <w:rsid w:val="005B45F7"/>
    <w:rsid w:val="005B4728"/>
    <w:rsid w:val="005B4C2F"/>
    <w:rsid w:val="005C2AE9"/>
    <w:rsid w:val="005C3D7C"/>
    <w:rsid w:val="005C5EAA"/>
    <w:rsid w:val="005C68CC"/>
    <w:rsid w:val="005C7553"/>
    <w:rsid w:val="005C75B5"/>
    <w:rsid w:val="005D2681"/>
    <w:rsid w:val="005D38BF"/>
    <w:rsid w:val="005D5B9D"/>
    <w:rsid w:val="005D7E1C"/>
    <w:rsid w:val="005E0A58"/>
    <w:rsid w:val="005E2B6F"/>
    <w:rsid w:val="005E318C"/>
    <w:rsid w:val="005E55A0"/>
    <w:rsid w:val="005E5698"/>
    <w:rsid w:val="005E5A17"/>
    <w:rsid w:val="005E7FA1"/>
    <w:rsid w:val="005F067B"/>
    <w:rsid w:val="005F1304"/>
    <w:rsid w:val="005F143C"/>
    <w:rsid w:val="005F42C7"/>
    <w:rsid w:val="005F7C92"/>
    <w:rsid w:val="006007A2"/>
    <w:rsid w:val="0060305E"/>
    <w:rsid w:val="00603625"/>
    <w:rsid w:val="00604139"/>
    <w:rsid w:val="006045D1"/>
    <w:rsid w:val="006049FA"/>
    <w:rsid w:val="006061E2"/>
    <w:rsid w:val="00606565"/>
    <w:rsid w:val="00611393"/>
    <w:rsid w:val="00611CC2"/>
    <w:rsid w:val="006132D9"/>
    <w:rsid w:val="00613AA8"/>
    <w:rsid w:val="00615C4A"/>
    <w:rsid w:val="00616432"/>
    <w:rsid w:val="006216C8"/>
    <w:rsid w:val="00622761"/>
    <w:rsid w:val="006228ED"/>
    <w:rsid w:val="006243FF"/>
    <w:rsid w:val="00626984"/>
    <w:rsid w:val="00626ABD"/>
    <w:rsid w:val="00626D57"/>
    <w:rsid w:val="006305EA"/>
    <w:rsid w:val="00631203"/>
    <w:rsid w:val="006316FF"/>
    <w:rsid w:val="00633B23"/>
    <w:rsid w:val="006349EC"/>
    <w:rsid w:val="006367F8"/>
    <w:rsid w:val="00641028"/>
    <w:rsid w:val="00641AF1"/>
    <w:rsid w:val="00642330"/>
    <w:rsid w:val="00642DB1"/>
    <w:rsid w:val="006445CB"/>
    <w:rsid w:val="00653A45"/>
    <w:rsid w:val="00654250"/>
    <w:rsid w:val="0065458E"/>
    <w:rsid w:val="00654A20"/>
    <w:rsid w:val="006568FD"/>
    <w:rsid w:val="00660A79"/>
    <w:rsid w:val="00661375"/>
    <w:rsid w:val="006621DE"/>
    <w:rsid w:val="006636C9"/>
    <w:rsid w:val="006638FA"/>
    <w:rsid w:val="00664150"/>
    <w:rsid w:val="006647BE"/>
    <w:rsid w:val="00664DD7"/>
    <w:rsid w:val="00667343"/>
    <w:rsid w:val="00667BF1"/>
    <w:rsid w:val="00667ECD"/>
    <w:rsid w:val="00671773"/>
    <w:rsid w:val="00673CA3"/>
    <w:rsid w:val="00673F34"/>
    <w:rsid w:val="006742F0"/>
    <w:rsid w:val="0067470E"/>
    <w:rsid w:val="00675038"/>
    <w:rsid w:val="006773AF"/>
    <w:rsid w:val="006778B3"/>
    <w:rsid w:val="006801CC"/>
    <w:rsid w:val="00680743"/>
    <w:rsid w:val="0068190F"/>
    <w:rsid w:val="00682167"/>
    <w:rsid w:val="00683F2A"/>
    <w:rsid w:val="00684BB5"/>
    <w:rsid w:val="00684D5C"/>
    <w:rsid w:val="00684EEA"/>
    <w:rsid w:val="00685999"/>
    <w:rsid w:val="006860E4"/>
    <w:rsid w:val="00686C87"/>
    <w:rsid w:val="00687D78"/>
    <w:rsid w:val="00690EEB"/>
    <w:rsid w:val="00691AA1"/>
    <w:rsid w:val="006933D2"/>
    <w:rsid w:val="00696EE3"/>
    <w:rsid w:val="006A12CB"/>
    <w:rsid w:val="006A134F"/>
    <w:rsid w:val="006A2912"/>
    <w:rsid w:val="006A3D13"/>
    <w:rsid w:val="006A4507"/>
    <w:rsid w:val="006A451D"/>
    <w:rsid w:val="006A5039"/>
    <w:rsid w:val="006B1F88"/>
    <w:rsid w:val="006B2174"/>
    <w:rsid w:val="006B3069"/>
    <w:rsid w:val="006B3306"/>
    <w:rsid w:val="006B3920"/>
    <w:rsid w:val="006B5B0E"/>
    <w:rsid w:val="006B66A0"/>
    <w:rsid w:val="006B7374"/>
    <w:rsid w:val="006B75A6"/>
    <w:rsid w:val="006B78B4"/>
    <w:rsid w:val="006C179A"/>
    <w:rsid w:val="006C1A43"/>
    <w:rsid w:val="006C2946"/>
    <w:rsid w:val="006C3746"/>
    <w:rsid w:val="006C69BC"/>
    <w:rsid w:val="006C725A"/>
    <w:rsid w:val="006C7347"/>
    <w:rsid w:val="006D0914"/>
    <w:rsid w:val="006D0ADE"/>
    <w:rsid w:val="006D13B4"/>
    <w:rsid w:val="006D149F"/>
    <w:rsid w:val="006D1ABC"/>
    <w:rsid w:val="006D245F"/>
    <w:rsid w:val="006D2FA0"/>
    <w:rsid w:val="006D332B"/>
    <w:rsid w:val="006D3538"/>
    <w:rsid w:val="006D39DC"/>
    <w:rsid w:val="006D453A"/>
    <w:rsid w:val="006D5381"/>
    <w:rsid w:val="006D53C8"/>
    <w:rsid w:val="006D5A93"/>
    <w:rsid w:val="006D63C9"/>
    <w:rsid w:val="006E0B2F"/>
    <w:rsid w:val="006E1A66"/>
    <w:rsid w:val="006E4D7A"/>
    <w:rsid w:val="006E56B6"/>
    <w:rsid w:val="006E5CD6"/>
    <w:rsid w:val="006E6307"/>
    <w:rsid w:val="006E718C"/>
    <w:rsid w:val="006E7EA5"/>
    <w:rsid w:val="006F0CB6"/>
    <w:rsid w:val="006F3897"/>
    <w:rsid w:val="006F464B"/>
    <w:rsid w:val="006F4AFD"/>
    <w:rsid w:val="006F6901"/>
    <w:rsid w:val="006F6A20"/>
    <w:rsid w:val="006F7C3A"/>
    <w:rsid w:val="007007CA"/>
    <w:rsid w:val="0070196E"/>
    <w:rsid w:val="00702C72"/>
    <w:rsid w:val="007038E9"/>
    <w:rsid w:val="00703921"/>
    <w:rsid w:val="00704EAD"/>
    <w:rsid w:val="00707202"/>
    <w:rsid w:val="00707494"/>
    <w:rsid w:val="0071129B"/>
    <w:rsid w:val="00711458"/>
    <w:rsid w:val="00711999"/>
    <w:rsid w:val="00711A85"/>
    <w:rsid w:val="00712C69"/>
    <w:rsid w:val="00713F35"/>
    <w:rsid w:val="00714598"/>
    <w:rsid w:val="00715869"/>
    <w:rsid w:val="00715C73"/>
    <w:rsid w:val="00720D9B"/>
    <w:rsid w:val="00721988"/>
    <w:rsid w:val="00721E6B"/>
    <w:rsid w:val="0072455C"/>
    <w:rsid w:val="007267C1"/>
    <w:rsid w:val="00726EB4"/>
    <w:rsid w:val="007272F0"/>
    <w:rsid w:val="0072743C"/>
    <w:rsid w:val="00730BCF"/>
    <w:rsid w:val="007343CF"/>
    <w:rsid w:val="007348CE"/>
    <w:rsid w:val="007358F2"/>
    <w:rsid w:val="007368DB"/>
    <w:rsid w:val="0074057B"/>
    <w:rsid w:val="0074066B"/>
    <w:rsid w:val="00740DB1"/>
    <w:rsid w:val="00742C9A"/>
    <w:rsid w:val="00743012"/>
    <w:rsid w:val="00743D20"/>
    <w:rsid w:val="007445AB"/>
    <w:rsid w:val="00744AE4"/>
    <w:rsid w:val="00744C40"/>
    <w:rsid w:val="0074608F"/>
    <w:rsid w:val="00746E62"/>
    <w:rsid w:val="00751291"/>
    <w:rsid w:val="0075190E"/>
    <w:rsid w:val="007524E9"/>
    <w:rsid w:val="0075350B"/>
    <w:rsid w:val="007541E7"/>
    <w:rsid w:val="00754D92"/>
    <w:rsid w:val="007553C9"/>
    <w:rsid w:val="00755B42"/>
    <w:rsid w:val="0075623C"/>
    <w:rsid w:val="007608AB"/>
    <w:rsid w:val="00760D2B"/>
    <w:rsid w:val="00762509"/>
    <w:rsid w:val="007629F0"/>
    <w:rsid w:val="00762CF3"/>
    <w:rsid w:val="00763173"/>
    <w:rsid w:val="0076329E"/>
    <w:rsid w:val="00764C00"/>
    <w:rsid w:val="00765D2C"/>
    <w:rsid w:val="0076641F"/>
    <w:rsid w:val="00766DD1"/>
    <w:rsid w:val="007673CB"/>
    <w:rsid w:val="00771C8D"/>
    <w:rsid w:val="00771FEA"/>
    <w:rsid w:val="00772FF6"/>
    <w:rsid w:val="007730CA"/>
    <w:rsid w:val="0077333A"/>
    <w:rsid w:val="0077363C"/>
    <w:rsid w:val="00774E92"/>
    <w:rsid w:val="00775D49"/>
    <w:rsid w:val="00776233"/>
    <w:rsid w:val="0077666E"/>
    <w:rsid w:val="00781409"/>
    <w:rsid w:val="007820CC"/>
    <w:rsid w:val="00782822"/>
    <w:rsid w:val="00782F49"/>
    <w:rsid w:val="00783703"/>
    <w:rsid w:val="00783E38"/>
    <w:rsid w:val="00786F95"/>
    <w:rsid w:val="00787D5F"/>
    <w:rsid w:val="00792649"/>
    <w:rsid w:val="00792F75"/>
    <w:rsid w:val="00793F69"/>
    <w:rsid w:val="00794224"/>
    <w:rsid w:val="00795057"/>
    <w:rsid w:val="00795718"/>
    <w:rsid w:val="0079597F"/>
    <w:rsid w:val="007960DC"/>
    <w:rsid w:val="00796782"/>
    <w:rsid w:val="00796E2E"/>
    <w:rsid w:val="0079720F"/>
    <w:rsid w:val="00797AA6"/>
    <w:rsid w:val="00797FA4"/>
    <w:rsid w:val="007A0D78"/>
    <w:rsid w:val="007A308C"/>
    <w:rsid w:val="007A3EE8"/>
    <w:rsid w:val="007A444C"/>
    <w:rsid w:val="007A52D2"/>
    <w:rsid w:val="007A5515"/>
    <w:rsid w:val="007B1173"/>
    <w:rsid w:val="007B124F"/>
    <w:rsid w:val="007B1826"/>
    <w:rsid w:val="007B3094"/>
    <w:rsid w:val="007B46E0"/>
    <w:rsid w:val="007B6A31"/>
    <w:rsid w:val="007B6C0C"/>
    <w:rsid w:val="007B6F25"/>
    <w:rsid w:val="007C2192"/>
    <w:rsid w:val="007C3441"/>
    <w:rsid w:val="007C60D1"/>
    <w:rsid w:val="007C6FA0"/>
    <w:rsid w:val="007D0AC8"/>
    <w:rsid w:val="007D34D0"/>
    <w:rsid w:val="007D4547"/>
    <w:rsid w:val="007D4EA7"/>
    <w:rsid w:val="007D5465"/>
    <w:rsid w:val="007D75C9"/>
    <w:rsid w:val="007E0AA3"/>
    <w:rsid w:val="007E21AE"/>
    <w:rsid w:val="007E263B"/>
    <w:rsid w:val="007E3668"/>
    <w:rsid w:val="007E3933"/>
    <w:rsid w:val="007E3E99"/>
    <w:rsid w:val="007E3FF0"/>
    <w:rsid w:val="007E51F3"/>
    <w:rsid w:val="007E52F3"/>
    <w:rsid w:val="007E670E"/>
    <w:rsid w:val="007E6EA9"/>
    <w:rsid w:val="007F010E"/>
    <w:rsid w:val="007F153E"/>
    <w:rsid w:val="007F264C"/>
    <w:rsid w:val="007F2E66"/>
    <w:rsid w:val="007F30A7"/>
    <w:rsid w:val="007F3E89"/>
    <w:rsid w:val="007F3EBF"/>
    <w:rsid w:val="007F427E"/>
    <w:rsid w:val="007F5124"/>
    <w:rsid w:val="007F5684"/>
    <w:rsid w:val="007F754D"/>
    <w:rsid w:val="007F768A"/>
    <w:rsid w:val="008002BD"/>
    <w:rsid w:val="00800D80"/>
    <w:rsid w:val="0080357B"/>
    <w:rsid w:val="00804C8E"/>
    <w:rsid w:val="00804D55"/>
    <w:rsid w:val="00810F1D"/>
    <w:rsid w:val="00811366"/>
    <w:rsid w:val="00812A87"/>
    <w:rsid w:val="008134C2"/>
    <w:rsid w:val="008138AF"/>
    <w:rsid w:val="00815132"/>
    <w:rsid w:val="00815363"/>
    <w:rsid w:val="00815640"/>
    <w:rsid w:val="0081607F"/>
    <w:rsid w:val="0081631E"/>
    <w:rsid w:val="00816F9F"/>
    <w:rsid w:val="00821200"/>
    <w:rsid w:val="008217E1"/>
    <w:rsid w:val="00821A8A"/>
    <w:rsid w:val="0082330D"/>
    <w:rsid w:val="00823C6C"/>
    <w:rsid w:val="0082561C"/>
    <w:rsid w:val="00825DAE"/>
    <w:rsid w:val="00826871"/>
    <w:rsid w:val="00826CE1"/>
    <w:rsid w:val="00830F90"/>
    <w:rsid w:val="00831275"/>
    <w:rsid w:val="008316A5"/>
    <w:rsid w:val="0083324D"/>
    <w:rsid w:val="00834E79"/>
    <w:rsid w:val="00835124"/>
    <w:rsid w:val="00837719"/>
    <w:rsid w:val="00837946"/>
    <w:rsid w:val="00840135"/>
    <w:rsid w:val="00841667"/>
    <w:rsid w:val="008420EE"/>
    <w:rsid w:val="00842814"/>
    <w:rsid w:val="008446D2"/>
    <w:rsid w:val="008452C9"/>
    <w:rsid w:val="0084632E"/>
    <w:rsid w:val="00847B93"/>
    <w:rsid w:val="00847CBB"/>
    <w:rsid w:val="008515DD"/>
    <w:rsid w:val="00851D6C"/>
    <w:rsid w:val="00853E73"/>
    <w:rsid w:val="00853F40"/>
    <w:rsid w:val="00854961"/>
    <w:rsid w:val="0085501E"/>
    <w:rsid w:val="00856BAD"/>
    <w:rsid w:val="00856EF1"/>
    <w:rsid w:val="00856F06"/>
    <w:rsid w:val="00860B97"/>
    <w:rsid w:val="00860D1A"/>
    <w:rsid w:val="00861642"/>
    <w:rsid w:val="0086213C"/>
    <w:rsid w:val="0086259B"/>
    <w:rsid w:val="00863F71"/>
    <w:rsid w:val="008655C0"/>
    <w:rsid w:val="00866AD1"/>
    <w:rsid w:val="00866DCD"/>
    <w:rsid w:val="00867AB2"/>
    <w:rsid w:val="00870470"/>
    <w:rsid w:val="00870DA2"/>
    <w:rsid w:val="0087180E"/>
    <w:rsid w:val="0087368D"/>
    <w:rsid w:val="00875B81"/>
    <w:rsid w:val="008803B7"/>
    <w:rsid w:val="00880DFE"/>
    <w:rsid w:val="00883136"/>
    <w:rsid w:val="0088500A"/>
    <w:rsid w:val="008872DE"/>
    <w:rsid w:val="0088734B"/>
    <w:rsid w:val="00887F38"/>
    <w:rsid w:val="00891078"/>
    <w:rsid w:val="00891629"/>
    <w:rsid w:val="00891926"/>
    <w:rsid w:val="00891A73"/>
    <w:rsid w:val="00893670"/>
    <w:rsid w:val="0089411C"/>
    <w:rsid w:val="00894C80"/>
    <w:rsid w:val="0089770C"/>
    <w:rsid w:val="008A0ABB"/>
    <w:rsid w:val="008A0E5A"/>
    <w:rsid w:val="008A1301"/>
    <w:rsid w:val="008A262E"/>
    <w:rsid w:val="008A4101"/>
    <w:rsid w:val="008A6E93"/>
    <w:rsid w:val="008A7E57"/>
    <w:rsid w:val="008B0035"/>
    <w:rsid w:val="008B09F0"/>
    <w:rsid w:val="008B0A01"/>
    <w:rsid w:val="008B22FC"/>
    <w:rsid w:val="008B3DA6"/>
    <w:rsid w:val="008B4105"/>
    <w:rsid w:val="008B4B46"/>
    <w:rsid w:val="008B5754"/>
    <w:rsid w:val="008B5D79"/>
    <w:rsid w:val="008B67E7"/>
    <w:rsid w:val="008B69EC"/>
    <w:rsid w:val="008B79AF"/>
    <w:rsid w:val="008C0A82"/>
    <w:rsid w:val="008C1F15"/>
    <w:rsid w:val="008C28AB"/>
    <w:rsid w:val="008C2E20"/>
    <w:rsid w:val="008C4158"/>
    <w:rsid w:val="008C4968"/>
    <w:rsid w:val="008C4F7F"/>
    <w:rsid w:val="008C504B"/>
    <w:rsid w:val="008C5BF5"/>
    <w:rsid w:val="008C6C64"/>
    <w:rsid w:val="008C7ACB"/>
    <w:rsid w:val="008D2EC1"/>
    <w:rsid w:val="008D30CD"/>
    <w:rsid w:val="008D510E"/>
    <w:rsid w:val="008D5131"/>
    <w:rsid w:val="008D532D"/>
    <w:rsid w:val="008D5BA0"/>
    <w:rsid w:val="008D6887"/>
    <w:rsid w:val="008E094D"/>
    <w:rsid w:val="008E188C"/>
    <w:rsid w:val="008E21E9"/>
    <w:rsid w:val="008E285C"/>
    <w:rsid w:val="008E3D06"/>
    <w:rsid w:val="008E4445"/>
    <w:rsid w:val="008E4ED9"/>
    <w:rsid w:val="008E647E"/>
    <w:rsid w:val="008E659A"/>
    <w:rsid w:val="008E6F66"/>
    <w:rsid w:val="008E7AFA"/>
    <w:rsid w:val="008F2020"/>
    <w:rsid w:val="008F3154"/>
    <w:rsid w:val="008F32A2"/>
    <w:rsid w:val="008F3788"/>
    <w:rsid w:val="008F3E1B"/>
    <w:rsid w:val="008F4BEA"/>
    <w:rsid w:val="008F4D2B"/>
    <w:rsid w:val="008F5C93"/>
    <w:rsid w:val="008F72C1"/>
    <w:rsid w:val="008F79E6"/>
    <w:rsid w:val="00902A06"/>
    <w:rsid w:val="00903333"/>
    <w:rsid w:val="009034AA"/>
    <w:rsid w:val="009038A5"/>
    <w:rsid w:val="00903BF2"/>
    <w:rsid w:val="00905049"/>
    <w:rsid w:val="009100E4"/>
    <w:rsid w:val="00910C77"/>
    <w:rsid w:val="00910D59"/>
    <w:rsid w:val="00911052"/>
    <w:rsid w:val="00911C8C"/>
    <w:rsid w:val="0091213E"/>
    <w:rsid w:val="00913257"/>
    <w:rsid w:val="00915A19"/>
    <w:rsid w:val="00915BD6"/>
    <w:rsid w:val="00915C0E"/>
    <w:rsid w:val="00915CE1"/>
    <w:rsid w:val="00917CED"/>
    <w:rsid w:val="009215EC"/>
    <w:rsid w:val="00922B7B"/>
    <w:rsid w:val="00924BA1"/>
    <w:rsid w:val="00925101"/>
    <w:rsid w:val="00927D68"/>
    <w:rsid w:val="00927F16"/>
    <w:rsid w:val="00930AD3"/>
    <w:rsid w:val="00933008"/>
    <w:rsid w:val="009347BE"/>
    <w:rsid w:val="00934AFC"/>
    <w:rsid w:val="00934ED9"/>
    <w:rsid w:val="00935A7B"/>
    <w:rsid w:val="00935F12"/>
    <w:rsid w:val="009362BB"/>
    <w:rsid w:val="009365B9"/>
    <w:rsid w:val="0093744B"/>
    <w:rsid w:val="009377A0"/>
    <w:rsid w:val="00937973"/>
    <w:rsid w:val="00937BC8"/>
    <w:rsid w:val="00940FA3"/>
    <w:rsid w:val="00940FBC"/>
    <w:rsid w:val="009412E5"/>
    <w:rsid w:val="00942B92"/>
    <w:rsid w:val="009430B1"/>
    <w:rsid w:val="0094464A"/>
    <w:rsid w:val="00944B02"/>
    <w:rsid w:val="0094576B"/>
    <w:rsid w:val="009462B1"/>
    <w:rsid w:val="009465BC"/>
    <w:rsid w:val="00946963"/>
    <w:rsid w:val="00946A7C"/>
    <w:rsid w:val="00950D44"/>
    <w:rsid w:val="00951B80"/>
    <w:rsid w:val="0095273A"/>
    <w:rsid w:val="00953A6E"/>
    <w:rsid w:val="00955B57"/>
    <w:rsid w:val="00957486"/>
    <w:rsid w:val="0095765A"/>
    <w:rsid w:val="009614A1"/>
    <w:rsid w:val="009629F3"/>
    <w:rsid w:val="009632A2"/>
    <w:rsid w:val="00963B12"/>
    <w:rsid w:val="00963EBE"/>
    <w:rsid w:val="009643D1"/>
    <w:rsid w:val="0096535E"/>
    <w:rsid w:val="009665FD"/>
    <w:rsid w:val="00970B4A"/>
    <w:rsid w:val="009721B4"/>
    <w:rsid w:val="00972A0A"/>
    <w:rsid w:val="00973B97"/>
    <w:rsid w:val="009761E4"/>
    <w:rsid w:val="009802C5"/>
    <w:rsid w:val="00980828"/>
    <w:rsid w:val="009810F6"/>
    <w:rsid w:val="00981572"/>
    <w:rsid w:val="00981C22"/>
    <w:rsid w:val="009822DD"/>
    <w:rsid w:val="00982FB2"/>
    <w:rsid w:val="00983D75"/>
    <w:rsid w:val="00984B7F"/>
    <w:rsid w:val="00985A1B"/>
    <w:rsid w:val="00985AC4"/>
    <w:rsid w:val="00985D5C"/>
    <w:rsid w:val="00987431"/>
    <w:rsid w:val="00987BF0"/>
    <w:rsid w:val="00990135"/>
    <w:rsid w:val="009905E7"/>
    <w:rsid w:val="009907C9"/>
    <w:rsid w:val="009908A5"/>
    <w:rsid w:val="00990BFB"/>
    <w:rsid w:val="00991E26"/>
    <w:rsid w:val="0099312C"/>
    <w:rsid w:val="0099342F"/>
    <w:rsid w:val="00994B3A"/>
    <w:rsid w:val="0099619A"/>
    <w:rsid w:val="00996901"/>
    <w:rsid w:val="00996A94"/>
    <w:rsid w:val="009976B2"/>
    <w:rsid w:val="0099791C"/>
    <w:rsid w:val="009A0249"/>
    <w:rsid w:val="009A2352"/>
    <w:rsid w:val="009A338B"/>
    <w:rsid w:val="009A6720"/>
    <w:rsid w:val="009A797D"/>
    <w:rsid w:val="009B056A"/>
    <w:rsid w:val="009B1493"/>
    <w:rsid w:val="009B2116"/>
    <w:rsid w:val="009B265F"/>
    <w:rsid w:val="009B52A1"/>
    <w:rsid w:val="009B79C4"/>
    <w:rsid w:val="009C1422"/>
    <w:rsid w:val="009C41B6"/>
    <w:rsid w:val="009C79D0"/>
    <w:rsid w:val="009D2202"/>
    <w:rsid w:val="009D246B"/>
    <w:rsid w:val="009D3002"/>
    <w:rsid w:val="009D3F46"/>
    <w:rsid w:val="009D433C"/>
    <w:rsid w:val="009D46FD"/>
    <w:rsid w:val="009D66E3"/>
    <w:rsid w:val="009D750F"/>
    <w:rsid w:val="009E13DD"/>
    <w:rsid w:val="009E2BF6"/>
    <w:rsid w:val="009E519D"/>
    <w:rsid w:val="009E617F"/>
    <w:rsid w:val="009E6CA5"/>
    <w:rsid w:val="009E7683"/>
    <w:rsid w:val="009F12AB"/>
    <w:rsid w:val="009F2541"/>
    <w:rsid w:val="009F30F6"/>
    <w:rsid w:val="009F35C1"/>
    <w:rsid w:val="009F4431"/>
    <w:rsid w:val="009F6BEB"/>
    <w:rsid w:val="009F7265"/>
    <w:rsid w:val="009F7BF4"/>
    <w:rsid w:val="00A0014D"/>
    <w:rsid w:val="00A00CDB"/>
    <w:rsid w:val="00A01359"/>
    <w:rsid w:val="00A01853"/>
    <w:rsid w:val="00A02833"/>
    <w:rsid w:val="00A028BF"/>
    <w:rsid w:val="00A05200"/>
    <w:rsid w:val="00A06FF4"/>
    <w:rsid w:val="00A07650"/>
    <w:rsid w:val="00A07E7E"/>
    <w:rsid w:val="00A1001B"/>
    <w:rsid w:val="00A1221B"/>
    <w:rsid w:val="00A13A77"/>
    <w:rsid w:val="00A14D43"/>
    <w:rsid w:val="00A17715"/>
    <w:rsid w:val="00A17C6E"/>
    <w:rsid w:val="00A2203D"/>
    <w:rsid w:val="00A235CD"/>
    <w:rsid w:val="00A2373A"/>
    <w:rsid w:val="00A23E55"/>
    <w:rsid w:val="00A2476E"/>
    <w:rsid w:val="00A256CA"/>
    <w:rsid w:val="00A256E6"/>
    <w:rsid w:val="00A2583D"/>
    <w:rsid w:val="00A26F8D"/>
    <w:rsid w:val="00A27644"/>
    <w:rsid w:val="00A30A7C"/>
    <w:rsid w:val="00A3119F"/>
    <w:rsid w:val="00A314F3"/>
    <w:rsid w:val="00A31E36"/>
    <w:rsid w:val="00A31E84"/>
    <w:rsid w:val="00A32303"/>
    <w:rsid w:val="00A32C6F"/>
    <w:rsid w:val="00A3309C"/>
    <w:rsid w:val="00A3378C"/>
    <w:rsid w:val="00A3497F"/>
    <w:rsid w:val="00A34FFD"/>
    <w:rsid w:val="00A35F36"/>
    <w:rsid w:val="00A3693A"/>
    <w:rsid w:val="00A377C9"/>
    <w:rsid w:val="00A40512"/>
    <w:rsid w:val="00A45C7F"/>
    <w:rsid w:val="00A460DC"/>
    <w:rsid w:val="00A46153"/>
    <w:rsid w:val="00A46D9D"/>
    <w:rsid w:val="00A500D2"/>
    <w:rsid w:val="00A512CC"/>
    <w:rsid w:val="00A53834"/>
    <w:rsid w:val="00A556BD"/>
    <w:rsid w:val="00A611B1"/>
    <w:rsid w:val="00A61B86"/>
    <w:rsid w:val="00A62BD7"/>
    <w:rsid w:val="00A654B5"/>
    <w:rsid w:val="00A661C8"/>
    <w:rsid w:val="00A66D7F"/>
    <w:rsid w:val="00A671E4"/>
    <w:rsid w:val="00A67977"/>
    <w:rsid w:val="00A701AC"/>
    <w:rsid w:val="00A70537"/>
    <w:rsid w:val="00A71A21"/>
    <w:rsid w:val="00A778B8"/>
    <w:rsid w:val="00A77EE0"/>
    <w:rsid w:val="00A80099"/>
    <w:rsid w:val="00A81A35"/>
    <w:rsid w:val="00A82DD0"/>
    <w:rsid w:val="00A83234"/>
    <w:rsid w:val="00A83B54"/>
    <w:rsid w:val="00A842F8"/>
    <w:rsid w:val="00A8498C"/>
    <w:rsid w:val="00A84C91"/>
    <w:rsid w:val="00A8587F"/>
    <w:rsid w:val="00A85FA5"/>
    <w:rsid w:val="00A863B0"/>
    <w:rsid w:val="00A87636"/>
    <w:rsid w:val="00A904D8"/>
    <w:rsid w:val="00A91249"/>
    <w:rsid w:val="00A922E1"/>
    <w:rsid w:val="00A97786"/>
    <w:rsid w:val="00AA05EB"/>
    <w:rsid w:val="00AA1632"/>
    <w:rsid w:val="00AA1B1F"/>
    <w:rsid w:val="00AA30EC"/>
    <w:rsid w:val="00AA7962"/>
    <w:rsid w:val="00AB08BB"/>
    <w:rsid w:val="00AB129E"/>
    <w:rsid w:val="00AB2691"/>
    <w:rsid w:val="00AB2773"/>
    <w:rsid w:val="00AB2F40"/>
    <w:rsid w:val="00AB5F69"/>
    <w:rsid w:val="00AC0617"/>
    <w:rsid w:val="00AC12B1"/>
    <w:rsid w:val="00AC15B5"/>
    <w:rsid w:val="00AC2176"/>
    <w:rsid w:val="00AC2445"/>
    <w:rsid w:val="00AC26FC"/>
    <w:rsid w:val="00AC3333"/>
    <w:rsid w:val="00AC5FD3"/>
    <w:rsid w:val="00AC6370"/>
    <w:rsid w:val="00AC6836"/>
    <w:rsid w:val="00AC7689"/>
    <w:rsid w:val="00AC79C4"/>
    <w:rsid w:val="00AC7C32"/>
    <w:rsid w:val="00AC7F49"/>
    <w:rsid w:val="00AD1042"/>
    <w:rsid w:val="00AD36B4"/>
    <w:rsid w:val="00AD3722"/>
    <w:rsid w:val="00AD4744"/>
    <w:rsid w:val="00AD4A3A"/>
    <w:rsid w:val="00AD5888"/>
    <w:rsid w:val="00AE3B6A"/>
    <w:rsid w:val="00AE3B74"/>
    <w:rsid w:val="00AE3BBB"/>
    <w:rsid w:val="00AE4947"/>
    <w:rsid w:val="00AE581E"/>
    <w:rsid w:val="00AE798F"/>
    <w:rsid w:val="00AF2520"/>
    <w:rsid w:val="00AF2C7F"/>
    <w:rsid w:val="00AF32BC"/>
    <w:rsid w:val="00AF3A83"/>
    <w:rsid w:val="00AF4151"/>
    <w:rsid w:val="00AF4DBC"/>
    <w:rsid w:val="00AF5CF2"/>
    <w:rsid w:val="00B00E5D"/>
    <w:rsid w:val="00B02092"/>
    <w:rsid w:val="00B02557"/>
    <w:rsid w:val="00B02ACA"/>
    <w:rsid w:val="00B03EAF"/>
    <w:rsid w:val="00B05E40"/>
    <w:rsid w:val="00B0722E"/>
    <w:rsid w:val="00B101E7"/>
    <w:rsid w:val="00B11F28"/>
    <w:rsid w:val="00B13926"/>
    <w:rsid w:val="00B1579C"/>
    <w:rsid w:val="00B170E6"/>
    <w:rsid w:val="00B17E3A"/>
    <w:rsid w:val="00B20D7B"/>
    <w:rsid w:val="00B20F02"/>
    <w:rsid w:val="00B216FC"/>
    <w:rsid w:val="00B230E1"/>
    <w:rsid w:val="00B23C1A"/>
    <w:rsid w:val="00B25948"/>
    <w:rsid w:val="00B26EE9"/>
    <w:rsid w:val="00B31496"/>
    <w:rsid w:val="00B324AE"/>
    <w:rsid w:val="00B32C04"/>
    <w:rsid w:val="00B33208"/>
    <w:rsid w:val="00B33465"/>
    <w:rsid w:val="00B33C44"/>
    <w:rsid w:val="00B33F20"/>
    <w:rsid w:val="00B35B23"/>
    <w:rsid w:val="00B367D7"/>
    <w:rsid w:val="00B36BF6"/>
    <w:rsid w:val="00B36F6F"/>
    <w:rsid w:val="00B40648"/>
    <w:rsid w:val="00B507FF"/>
    <w:rsid w:val="00B50ABA"/>
    <w:rsid w:val="00B51C04"/>
    <w:rsid w:val="00B52013"/>
    <w:rsid w:val="00B5367C"/>
    <w:rsid w:val="00B5416F"/>
    <w:rsid w:val="00B558C8"/>
    <w:rsid w:val="00B57844"/>
    <w:rsid w:val="00B60F36"/>
    <w:rsid w:val="00B6166B"/>
    <w:rsid w:val="00B61814"/>
    <w:rsid w:val="00B61D96"/>
    <w:rsid w:val="00B643E2"/>
    <w:rsid w:val="00B64E0F"/>
    <w:rsid w:val="00B669B8"/>
    <w:rsid w:val="00B6719A"/>
    <w:rsid w:val="00B67C8A"/>
    <w:rsid w:val="00B70410"/>
    <w:rsid w:val="00B70B68"/>
    <w:rsid w:val="00B72F38"/>
    <w:rsid w:val="00B73C8A"/>
    <w:rsid w:val="00B74865"/>
    <w:rsid w:val="00B76B51"/>
    <w:rsid w:val="00B76D27"/>
    <w:rsid w:val="00B819C3"/>
    <w:rsid w:val="00B822C8"/>
    <w:rsid w:val="00B822F1"/>
    <w:rsid w:val="00B835CA"/>
    <w:rsid w:val="00B837D5"/>
    <w:rsid w:val="00B844B6"/>
    <w:rsid w:val="00B85B1E"/>
    <w:rsid w:val="00B8658E"/>
    <w:rsid w:val="00B86B89"/>
    <w:rsid w:val="00B872F9"/>
    <w:rsid w:val="00B87E16"/>
    <w:rsid w:val="00B912F0"/>
    <w:rsid w:val="00B91A80"/>
    <w:rsid w:val="00B92175"/>
    <w:rsid w:val="00B92789"/>
    <w:rsid w:val="00B927C1"/>
    <w:rsid w:val="00B92B12"/>
    <w:rsid w:val="00B92FF4"/>
    <w:rsid w:val="00B93098"/>
    <w:rsid w:val="00B93AE0"/>
    <w:rsid w:val="00B95306"/>
    <w:rsid w:val="00B9612A"/>
    <w:rsid w:val="00B967AF"/>
    <w:rsid w:val="00B971C7"/>
    <w:rsid w:val="00B97A31"/>
    <w:rsid w:val="00B97CA0"/>
    <w:rsid w:val="00BA0032"/>
    <w:rsid w:val="00BA1CBD"/>
    <w:rsid w:val="00BA1ED8"/>
    <w:rsid w:val="00BA2E87"/>
    <w:rsid w:val="00BA4C4A"/>
    <w:rsid w:val="00BA57FD"/>
    <w:rsid w:val="00BA5B7F"/>
    <w:rsid w:val="00BA74B8"/>
    <w:rsid w:val="00BB0369"/>
    <w:rsid w:val="00BB04C4"/>
    <w:rsid w:val="00BB0E49"/>
    <w:rsid w:val="00BB2553"/>
    <w:rsid w:val="00BB2BA3"/>
    <w:rsid w:val="00BB2CE5"/>
    <w:rsid w:val="00BB39E5"/>
    <w:rsid w:val="00BB3B25"/>
    <w:rsid w:val="00BB3F4A"/>
    <w:rsid w:val="00BB4479"/>
    <w:rsid w:val="00BB52F2"/>
    <w:rsid w:val="00BB5907"/>
    <w:rsid w:val="00BB632D"/>
    <w:rsid w:val="00BB63E5"/>
    <w:rsid w:val="00BB7282"/>
    <w:rsid w:val="00BB72C8"/>
    <w:rsid w:val="00BC3EA1"/>
    <w:rsid w:val="00BC4A55"/>
    <w:rsid w:val="00BC4CFE"/>
    <w:rsid w:val="00BC5F94"/>
    <w:rsid w:val="00BC7DFC"/>
    <w:rsid w:val="00BD0312"/>
    <w:rsid w:val="00BD1D38"/>
    <w:rsid w:val="00BD1FDB"/>
    <w:rsid w:val="00BD2233"/>
    <w:rsid w:val="00BD38A4"/>
    <w:rsid w:val="00BD40BC"/>
    <w:rsid w:val="00BD41D2"/>
    <w:rsid w:val="00BD51F8"/>
    <w:rsid w:val="00BD7BB6"/>
    <w:rsid w:val="00BE0BEC"/>
    <w:rsid w:val="00BE0C91"/>
    <w:rsid w:val="00BE2603"/>
    <w:rsid w:val="00BE5ED1"/>
    <w:rsid w:val="00BE720F"/>
    <w:rsid w:val="00BF103B"/>
    <w:rsid w:val="00BF3400"/>
    <w:rsid w:val="00C00136"/>
    <w:rsid w:val="00C00328"/>
    <w:rsid w:val="00C0054E"/>
    <w:rsid w:val="00C006D9"/>
    <w:rsid w:val="00C033C6"/>
    <w:rsid w:val="00C03D1E"/>
    <w:rsid w:val="00C05C4C"/>
    <w:rsid w:val="00C10973"/>
    <w:rsid w:val="00C11829"/>
    <w:rsid w:val="00C11EBF"/>
    <w:rsid w:val="00C14156"/>
    <w:rsid w:val="00C14C4D"/>
    <w:rsid w:val="00C14E16"/>
    <w:rsid w:val="00C1504A"/>
    <w:rsid w:val="00C15337"/>
    <w:rsid w:val="00C15461"/>
    <w:rsid w:val="00C16C07"/>
    <w:rsid w:val="00C17707"/>
    <w:rsid w:val="00C20693"/>
    <w:rsid w:val="00C206E3"/>
    <w:rsid w:val="00C2178A"/>
    <w:rsid w:val="00C22023"/>
    <w:rsid w:val="00C2270E"/>
    <w:rsid w:val="00C22FD1"/>
    <w:rsid w:val="00C2329E"/>
    <w:rsid w:val="00C23D6E"/>
    <w:rsid w:val="00C24FAC"/>
    <w:rsid w:val="00C259E2"/>
    <w:rsid w:val="00C26317"/>
    <w:rsid w:val="00C26FF7"/>
    <w:rsid w:val="00C319A5"/>
    <w:rsid w:val="00C34AA7"/>
    <w:rsid w:val="00C34C97"/>
    <w:rsid w:val="00C35B00"/>
    <w:rsid w:val="00C3638F"/>
    <w:rsid w:val="00C37EDC"/>
    <w:rsid w:val="00C4250C"/>
    <w:rsid w:val="00C42704"/>
    <w:rsid w:val="00C429FD"/>
    <w:rsid w:val="00C4356B"/>
    <w:rsid w:val="00C436E7"/>
    <w:rsid w:val="00C44B58"/>
    <w:rsid w:val="00C45E12"/>
    <w:rsid w:val="00C474AC"/>
    <w:rsid w:val="00C4759F"/>
    <w:rsid w:val="00C509A9"/>
    <w:rsid w:val="00C50E86"/>
    <w:rsid w:val="00C5106B"/>
    <w:rsid w:val="00C531C0"/>
    <w:rsid w:val="00C533A2"/>
    <w:rsid w:val="00C546E4"/>
    <w:rsid w:val="00C55C80"/>
    <w:rsid w:val="00C6014D"/>
    <w:rsid w:val="00C61673"/>
    <w:rsid w:val="00C65BB2"/>
    <w:rsid w:val="00C65C73"/>
    <w:rsid w:val="00C70F09"/>
    <w:rsid w:val="00C70FA4"/>
    <w:rsid w:val="00C73E56"/>
    <w:rsid w:val="00C75650"/>
    <w:rsid w:val="00C76BAA"/>
    <w:rsid w:val="00C770F0"/>
    <w:rsid w:val="00C81941"/>
    <w:rsid w:val="00C82ACC"/>
    <w:rsid w:val="00C8341E"/>
    <w:rsid w:val="00C84FA1"/>
    <w:rsid w:val="00C853EC"/>
    <w:rsid w:val="00C863B5"/>
    <w:rsid w:val="00C86572"/>
    <w:rsid w:val="00C86A1C"/>
    <w:rsid w:val="00C90116"/>
    <w:rsid w:val="00C920F5"/>
    <w:rsid w:val="00C9270D"/>
    <w:rsid w:val="00C92FDE"/>
    <w:rsid w:val="00C93D21"/>
    <w:rsid w:val="00C969BD"/>
    <w:rsid w:val="00C9729F"/>
    <w:rsid w:val="00CA05B6"/>
    <w:rsid w:val="00CA0D17"/>
    <w:rsid w:val="00CA16FB"/>
    <w:rsid w:val="00CA17F8"/>
    <w:rsid w:val="00CA248B"/>
    <w:rsid w:val="00CA3E85"/>
    <w:rsid w:val="00CA5280"/>
    <w:rsid w:val="00CA65A3"/>
    <w:rsid w:val="00CA74E1"/>
    <w:rsid w:val="00CA760E"/>
    <w:rsid w:val="00CA7EB8"/>
    <w:rsid w:val="00CB0F12"/>
    <w:rsid w:val="00CB287D"/>
    <w:rsid w:val="00CB2A5C"/>
    <w:rsid w:val="00CB31DC"/>
    <w:rsid w:val="00CB5CF1"/>
    <w:rsid w:val="00CB5D33"/>
    <w:rsid w:val="00CC0063"/>
    <w:rsid w:val="00CC00EC"/>
    <w:rsid w:val="00CC0150"/>
    <w:rsid w:val="00CC103A"/>
    <w:rsid w:val="00CC11A4"/>
    <w:rsid w:val="00CC3363"/>
    <w:rsid w:val="00CC465E"/>
    <w:rsid w:val="00CC4E1F"/>
    <w:rsid w:val="00CC534F"/>
    <w:rsid w:val="00CC5DB6"/>
    <w:rsid w:val="00CC6081"/>
    <w:rsid w:val="00CC6619"/>
    <w:rsid w:val="00CC67DB"/>
    <w:rsid w:val="00CD0C08"/>
    <w:rsid w:val="00CD34CF"/>
    <w:rsid w:val="00CD4281"/>
    <w:rsid w:val="00CD51B6"/>
    <w:rsid w:val="00CD6DEC"/>
    <w:rsid w:val="00CD70C6"/>
    <w:rsid w:val="00CD7DA7"/>
    <w:rsid w:val="00CE13DA"/>
    <w:rsid w:val="00CE1D59"/>
    <w:rsid w:val="00CE2FB2"/>
    <w:rsid w:val="00CE3033"/>
    <w:rsid w:val="00CE4366"/>
    <w:rsid w:val="00CE5616"/>
    <w:rsid w:val="00CE5D5F"/>
    <w:rsid w:val="00CE6542"/>
    <w:rsid w:val="00CE662C"/>
    <w:rsid w:val="00CF0552"/>
    <w:rsid w:val="00CF0DAF"/>
    <w:rsid w:val="00CF1801"/>
    <w:rsid w:val="00CF1BE8"/>
    <w:rsid w:val="00CF2020"/>
    <w:rsid w:val="00CF5199"/>
    <w:rsid w:val="00CF600A"/>
    <w:rsid w:val="00D00A91"/>
    <w:rsid w:val="00D020C9"/>
    <w:rsid w:val="00D02954"/>
    <w:rsid w:val="00D03FFD"/>
    <w:rsid w:val="00D040A0"/>
    <w:rsid w:val="00D05008"/>
    <w:rsid w:val="00D052BE"/>
    <w:rsid w:val="00D05D97"/>
    <w:rsid w:val="00D07163"/>
    <w:rsid w:val="00D072B5"/>
    <w:rsid w:val="00D0735B"/>
    <w:rsid w:val="00D139BD"/>
    <w:rsid w:val="00D14853"/>
    <w:rsid w:val="00D15B45"/>
    <w:rsid w:val="00D16C3B"/>
    <w:rsid w:val="00D1740C"/>
    <w:rsid w:val="00D17A65"/>
    <w:rsid w:val="00D205A4"/>
    <w:rsid w:val="00D207C4"/>
    <w:rsid w:val="00D20849"/>
    <w:rsid w:val="00D20ECB"/>
    <w:rsid w:val="00D211FE"/>
    <w:rsid w:val="00D218F0"/>
    <w:rsid w:val="00D227A0"/>
    <w:rsid w:val="00D22935"/>
    <w:rsid w:val="00D23079"/>
    <w:rsid w:val="00D235D2"/>
    <w:rsid w:val="00D23FDF"/>
    <w:rsid w:val="00D24034"/>
    <w:rsid w:val="00D24ADB"/>
    <w:rsid w:val="00D25466"/>
    <w:rsid w:val="00D254B8"/>
    <w:rsid w:val="00D26B3A"/>
    <w:rsid w:val="00D27285"/>
    <w:rsid w:val="00D30F1C"/>
    <w:rsid w:val="00D316BB"/>
    <w:rsid w:val="00D31E07"/>
    <w:rsid w:val="00D326F9"/>
    <w:rsid w:val="00D327E8"/>
    <w:rsid w:val="00D3344F"/>
    <w:rsid w:val="00D35009"/>
    <w:rsid w:val="00D356E6"/>
    <w:rsid w:val="00D35B3E"/>
    <w:rsid w:val="00D35E22"/>
    <w:rsid w:val="00D3640C"/>
    <w:rsid w:val="00D37599"/>
    <w:rsid w:val="00D379FB"/>
    <w:rsid w:val="00D41035"/>
    <w:rsid w:val="00D41286"/>
    <w:rsid w:val="00D41EAE"/>
    <w:rsid w:val="00D4256A"/>
    <w:rsid w:val="00D42C32"/>
    <w:rsid w:val="00D435FA"/>
    <w:rsid w:val="00D436FF"/>
    <w:rsid w:val="00D44D82"/>
    <w:rsid w:val="00D457E4"/>
    <w:rsid w:val="00D46590"/>
    <w:rsid w:val="00D47A97"/>
    <w:rsid w:val="00D50093"/>
    <w:rsid w:val="00D51CA1"/>
    <w:rsid w:val="00D5289A"/>
    <w:rsid w:val="00D534F3"/>
    <w:rsid w:val="00D534F6"/>
    <w:rsid w:val="00D54152"/>
    <w:rsid w:val="00D556D0"/>
    <w:rsid w:val="00D55C8E"/>
    <w:rsid w:val="00D5689C"/>
    <w:rsid w:val="00D571EC"/>
    <w:rsid w:val="00D5756E"/>
    <w:rsid w:val="00D609A1"/>
    <w:rsid w:val="00D61ABF"/>
    <w:rsid w:val="00D62579"/>
    <w:rsid w:val="00D668AB"/>
    <w:rsid w:val="00D66D3A"/>
    <w:rsid w:val="00D66ECB"/>
    <w:rsid w:val="00D67376"/>
    <w:rsid w:val="00D707F2"/>
    <w:rsid w:val="00D70AC0"/>
    <w:rsid w:val="00D72992"/>
    <w:rsid w:val="00D75A64"/>
    <w:rsid w:val="00D75FD8"/>
    <w:rsid w:val="00D7606B"/>
    <w:rsid w:val="00D76415"/>
    <w:rsid w:val="00D76545"/>
    <w:rsid w:val="00D77111"/>
    <w:rsid w:val="00D776B8"/>
    <w:rsid w:val="00D77F09"/>
    <w:rsid w:val="00D81EB8"/>
    <w:rsid w:val="00D82BE3"/>
    <w:rsid w:val="00D83ADC"/>
    <w:rsid w:val="00D83E30"/>
    <w:rsid w:val="00D8456F"/>
    <w:rsid w:val="00D84B3B"/>
    <w:rsid w:val="00D8570A"/>
    <w:rsid w:val="00D87082"/>
    <w:rsid w:val="00D874B3"/>
    <w:rsid w:val="00D87911"/>
    <w:rsid w:val="00D87FE0"/>
    <w:rsid w:val="00D90685"/>
    <w:rsid w:val="00D907BE"/>
    <w:rsid w:val="00D91FE0"/>
    <w:rsid w:val="00D94E3F"/>
    <w:rsid w:val="00D95FB3"/>
    <w:rsid w:val="00D977B2"/>
    <w:rsid w:val="00DA18BB"/>
    <w:rsid w:val="00DA21E1"/>
    <w:rsid w:val="00DA3DE1"/>
    <w:rsid w:val="00DA4EC0"/>
    <w:rsid w:val="00DA4FD8"/>
    <w:rsid w:val="00DA53CC"/>
    <w:rsid w:val="00DA5598"/>
    <w:rsid w:val="00DA6FBD"/>
    <w:rsid w:val="00DA74F3"/>
    <w:rsid w:val="00DA7ACD"/>
    <w:rsid w:val="00DB0E2A"/>
    <w:rsid w:val="00DB1597"/>
    <w:rsid w:val="00DB2232"/>
    <w:rsid w:val="00DB2BA2"/>
    <w:rsid w:val="00DB384D"/>
    <w:rsid w:val="00DB3F95"/>
    <w:rsid w:val="00DB4308"/>
    <w:rsid w:val="00DB6CD1"/>
    <w:rsid w:val="00DB6D00"/>
    <w:rsid w:val="00DB7809"/>
    <w:rsid w:val="00DB7A09"/>
    <w:rsid w:val="00DB7A6E"/>
    <w:rsid w:val="00DB7EA2"/>
    <w:rsid w:val="00DC32C2"/>
    <w:rsid w:val="00DC32E9"/>
    <w:rsid w:val="00DC42AB"/>
    <w:rsid w:val="00DC46D5"/>
    <w:rsid w:val="00DC4878"/>
    <w:rsid w:val="00DC5445"/>
    <w:rsid w:val="00DC6996"/>
    <w:rsid w:val="00DD0DC2"/>
    <w:rsid w:val="00DD0F4A"/>
    <w:rsid w:val="00DD1087"/>
    <w:rsid w:val="00DD3D5D"/>
    <w:rsid w:val="00DD40D2"/>
    <w:rsid w:val="00DD4DFC"/>
    <w:rsid w:val="00DD51D5"/>
    <w:rsid w:val="00DD6828"/>
    <w:rsid w:val="00DD74C4"/>
    <w:rsid w:val="00DE07CC"/>
    <w:rsid w:val="00DE1018"/>
    <w:rsid w:val="00DE2037"/>
    <w:rsid w:val="00DE2102"/>
    <w:rsid w:val="00DE3F2A"/>
    <w:rsid w:val="00DE5A77"/>
    <w:rsid w:val="00DE6D32"/>
    <w:rsid w:val="00DE70A9"/>
    <w:rsid w:val="00DE7D2A"/>
    <w:rsid w:val="00DF0C4A"/>
    <w:rsid w:val="00DF3752"/>
    <w:rsid w:val="00DF7488"/>
    <w:rsid w:val="00E04B1D"/>
    <w:rsid w:val="00E0504D"/>
    <w:rsid w:val="00E05688"/>
    <w:rsid w:val="00E06AA9"/>
    <w:rsid w:val="00E06D97"/>
    <w:rsid w:val="00E10745"/>
    <w:rsid w:val="00E108D6"/>
    <w:rsid w:val="00E10A82"/>
    <w:rsid w:val="00E1299E"/>
    <w:rsid w:val="00E1365A"/>
    <w:rsid w:val="00E1385C"/>
    <w:rsid w:val="00E1432B"/>
    <w:rsid w:val="00E14330"/>
    <w:rsid w:val="00E14DFF"/>
    <w:rsid w:val="00E158B7"/>
    <w:rsid w:val="00E16FA2"/>
    <w:rsid w:val="00E16FEA"/>
    <w:rsid w:val="00E179CA"/>
    <w:rsid w:val="00E200EC"/>
    <w:rsid w:val="00E2189B"/>
    <w:rsid w:val="00E21E49"/>
    <w:rsid w:val="00E222E1"/>
    <w:rsid w:val="00E25404"/>
    <w:rsid w:val="00E25A27"/>
    <w:rsid w:val="00E25BB2"/>
    <w:rsid w:val="00E26C20"/>
    <w:rsid w:val="00E27FCA"/>
    <w:rsid w:val="00E3010C"/>
    <w:rsid w:val="00E320A6"/>
    <w:rsid w:val="00E33D8A"/>
    <w:rsid w:val="00E3528D"/>
    <w:rsid w:val="00E35399"/>
    <w:rsid w:val="00E35D1D"/>
    <w:rsid w:val="00E36AFF"/>
    <w:rsid w:val="00E37F14"/>
    <w:rsid w:val="00E40947"/>
    <w:rsid w:val="00E41E57"/>
    <w:rsid w:val="00E4415E"/>
    <w:rsid w:val="00E4687F"/>
    <w:rsid w:val="00E47FE2"/>
    <w:rsid w:val="00E50658"/>
    <w:rsid w:val="00E50ADB"/>
    <w:rsid w:val="00E50BBF"/>
    <w:rsid w:val="00E50E98"/>
    <w:rsid w:val="00E51119"/>
    <w:rsid w:val="00E51801"/>
    <w:rsid w:val="00E52E59"/>
    <w:rsid w:val="00E538C5"/>
    <w:rsid w:val="00E54219"/>
    <w:rsid w:val="00E56336"/>
    <w:rsid w:val="00E60399"/>
    <w:rsid w:val="00E60786"/>
    <w:rsid w:val="00E61424"/>
    <w:rsid w:val="00E6178D"/>
    <w:rsid w:val="00E61A2C"/>
    <w:rsid w:val="00E64EDF"/>
    <w:rsid w:val="00E66817"/>
    <w:rsid w:val="00E66FA0"/>
    <w:rsid w:val="00E672FC"/>
    <w:rsid w:val="00E70823"/>
    <w:rsid w:val="00E717DF"/>
    <w:rsid w:val="00E71B97"/>
    <w:rsid w:val="00E729B9"/>
    <w:rsid w:val="00E734A1"/>
    <w:rsid w:val="00E7382A"/>
    <w:rsid w:val="00E745F1"/>
    <w:rsid w:val="00E75365"/>
    <w:rsid w:val="00E76F2D"/>
    <w:rsid w:val="00E8281D"/>
    <w:rsid w:val="00E86853"/>
    <w:rsid w:val="00E87731"/>
    <w:rsid w:val="00E9067C"/>
    <w:rsid w:val="00E9302F"/>
    <w:rsid w:val="00E93F27"/>
    <w:rsid w:val="00E94488"/>
    <w:rsid w:val="00E95D29"/>
    <w:rsid w:val="00E95EFE"/>
    <w:rsid w:val="00E97022"/>
    <w:rsid w:val="00E9749E"/>
    <w:rsid w:val="00E97D5A"/>
    <w:rsid w:val="00EA00B9"/>
    <w:rsid w:val="00EA2F5F"/>
    <w:rsid w:val="00EA4945"/>
    <w:rsid w:val="00EA668C"/>
    <w:rsid w:val="00EA771F"/>
    <w:rsid w:val="00EB0402"/>
    <w:rsid w:val="00EB0AED"/>
    <w:rsid w:val="00EB0CF9"/>
    <w:rsid w:val="00EB1B2D"/>
    <w:rsid w:val="00EB2307"/>
    <w:rsid w:val="00EB2938"/>
    <w:rsid w:val="00EB2F65"/>
    <w:rsid w:val="00EB302F"/>
    <w:rsid w:val="00EB3CC0"/>
    <w:rsid w:val="00EB3F52"/>
    <w:rsid w:val="00EB5B25"/>
    <w:rsid w:val="00EB5D27"/>
    <w:rsid w:val="00EB72DC"/>
    <w:rsid w:val="00EB7320"/>
    <w:rsid w:val="00EB7B8E"/>
    <w:rsid w:val="00EC4C52"/>
    <w:rsid w:val="00EC5D5B"/>
    <w:rsid w:val="00EC6430"/>
    <w:rsid w:val="00EC6819"/>
    <w:rsid w:val="00EC6D78"/>
    <w:rsid w:val="00EC7D5F"/>
    <w:rsid w:val="00EC7F14"/>
    <w:rsid w:val="00ED03C2"/>
    <w:rsid w:val="00ED1256"/>
    <w:rsid w:val="00ED2272"/>
    <w:rsid w:val="00ED31CA"/>
    <w:rsid w:val="00ED4C46"/>
    <w:rsid w:val="00ED4EC7"/>
    <w:rsid w:val="00ED516D"/>
    <w:rsid w:val="00ED5BC5"/>
    <w:rsid w:val="00ED6723"/>
    <w:rsid w:val="00ED683A"/>
    <w:rsid w:val="00EE0097"/>
    <w:rsid w:val="00EE1270"/>
    <w:rsid w:val="00EE3796"/>
    <w:rsid w:val="00EE401B"/>
    <w:rsid w:val="00EE45AB"/>
    <w:rsid w:val="00EE64A0"/>
    <w:rsid w:val="00EE6750"/>
    <w:rsid w:val="00EE7A18"/>
    <w:rsid w:val="00EF0CA0"/>
    <w:rsid w:val="00EF1D99"/>
    <w:rsid w:val="00EF1F7F"/>
    <w:rsid w:val="00EF334F"/>
    <w:rsid w:val="00EF4842"/>
    <w:rsid w:val="00EF5F21"/>
    <w:rsid w:val="00EF618D"/>
    <w:rsid w:val="00F00AC1"/>
    <w:rsid w:val="00F00C0C"/>
    <w:rsid w:val="00F01215"/>
    <w:rsid w:val="00F01D21"/>
    <w:rsid w:val="00F022F3"/>
    <w:rsid w:val="00F0481E"/>
    <w:rsid w:val="00F0559E"/>
    <w:rsid w:val="00F06D5D"/>
    <w:rsid w:val="00F07DD4"/>
    <w:rsid w:val="00F108F3"/>
    <w:rsid w:val="00F10E57"/>
    <w:rsid w:val="00F11033"/>
    <w:rsid w:val="00F12289"/>
    <w:rsid w:val="00F12DF2"/>
    <w:rsid w:val="00F1624E"/>
    <w:rsid w:val="00F20125"/>
    <w:rsid w:val="00F2085A"/>
    <w:rsid w:val="00F21C15"/>
    <w:rsid w:val="00F23ACC"/>
    <w:rsid w:val="00F24023"/>
    <w:rsid w:val="00F2478E"/>
    <w:rsid w:val="00F24A51"/>
    <w:rsid w:val="00F25914"/>
    <w:rsid w:val="00F2608A"/>
    <w:rsid w:val="00F2644E"/>
    <w:rsid w:val="00F3203F"/>
    <w:rsid w:val="00F32CB7"/>
    <w:rsid w:val="00F33C1E"/>
    <w:rsid w:val="00F3447F"/>
    <w:rsid w:val="00F37055"/>
    <w:rsid w:val="00F402DF"/>
    <w:rsid w:val="00F40973"/>
    <w:rsid w:val="00F41992"/>
    <w:rsid w:val="00F41999"/>
    <w:rsid w:val="00F4264E"/>
    <w:rsid w:val="00F44AA4"/>
    <w:rsid w:val="00F44BCB"/>
    <w:rsid w:val="00F452C7"/>
    <w:rsid w:val="00F45557"/>
    <w:rsid w:val="00F45C4F"/>
    <w:rsid w:val="00F45E26"/>
    <w:rsid w:val="00F47C1E"/>
    <w:rsid w:val="00F47DCD"/>
    <w:rsid w:val="00F50DE9"/>
    <w:rsid w:val="00F51358"/>
    <w:rsid w:val="00F51B7C"/>
    <w:rsid w:val="00F55B76"/>
    <w:rsid w:val="00F562E5"/>
    <w:rsid w:val="00F620B6"/>
    <w:rsid w:val="00F62E7B"/>
    <w:rsid w:val="00F63915"/>
    <w:rsid w:val="00F64045"/>
    <w:rsid w:val="00F64CE9"/>
    <w:rsid w:val="00F65096"/>
    <w:rsid w:val="00F652FA"/>
    <w:rsid w:val="00F65827"/>
    <w:rsid w:val="00F65950"/>
    <w:rsid w:val="00F67C3E"/>
    <w:rsid w:val="00F73A6E"/>
    <w:rsid w:val="00F74152"/>
    <w:rsid w:val="00F75578"/>
    <w:rsid w:val="00F76CF0"/>
    <w:rsid w:val="00F801A7"/>
    <w:rsid w:val="00F801BB"/>
    <w:rsid w:val="00F8230C"/>
    <w:rsid w:val="00F848B8"/>
    <w:rsid w:val="00F850D6"/>
    <w:rsid w:val="00F91162"/>
    <w:rsid w:val="00F93E8B"/>
    <w:rsid w:val="00F946D8"/>
    <w:rsid w:val="00F947D0"/>
    <w:rsid w:val="00F958ED"/>
    <w:rsid w:val="00F959F5"/>
    <w:rsid w:val="00F9661B"/>
    <w:rsid w:val="00F97CCC"/>
    <w:rsid w:val="00FA00D7"/>
    <w:rsid w:val="00FA066A"/>
    <w:rsid w:val="00FA0F16"/>
    <w:rsid w:val="00FA220A"/>
    <w:rsid w:val="00FA3927"/>
    <w:rsid w:val="00FA4A56"/>
    <w:rsid w:val="00FA4B5A"/>
    <w:rsid w:val="00FA5763"/>
    <w:rsid w:val="00FA6431"/>
    <w:rsid w:val="00FA7B8B"/>
    <w:rsid w:val="00FA7CCB"/>
    <w:rsid w:val="00FB0F0C"/>
    <w:rsid w:val="00FB2360"/>
    <w:rsid w:val="00FB2526"/>
    <w:rsid w:val="00FB4A81"/>
    <w:rsid w:val="00FB4FCA"/>
    <w:rsid w:val="00FB5723"/>
    <w:rsid w:val="00FB633A"/>
    <w:rsid w:val="00FB64BA"/>
    <w:rsid w:val="00FB734D"/>
    <w:rsid w:val="00FC123F"/>
    <w:rsid w:val="00FC137C"/>
    <w:rsid w:val="00FC2C88"/>
    <w:rsid w:val="00FC3495"/>
    <w:rsid w:val="00FC35E3"/>
    <w:rsid w:val="00FC4811"/>
    <w:rsid w:val="00FC5574"/>
    <w:rsid w:val="00FC6EC9"/>
    <w:rsid w:val="00FC7D8A"/>
    <w:rsid w:val="00FD00AD"/>
    <w:rsid w:val="00FD0501"/>
    <w:rsid w:val="00FD2C68"/>
    <w:rsid w:val="00FD4CB6"/>
    <w:rsid w:val="00FD4D66"/>
    <w:rsid w:val="00FD688E"/>
    <w:rsid w:val="00FD6A27"/>
    <w:rsid w:val="00FD7E9D"/>
    <w:rsid w:val="00FE0A5B"/>
    <w:rsid w:val="00FE0B23"/>
    <w:rsid w:val="00FE1325"/>
    <w:rsid w:val="00FE401F"/>
    <w:rsid w:val="00FE609B"/>
    <w:rsid w:val="00FE70D4"/>
    <w:rsid w:val="00FF31BE"/>
    <w:rsid w:val="00FF31C9"/>
    <w:rsid w:val="00FF39D0"/>
    <w:rsid w:val="00FF3F5F"/>
    <w:rsid w:val="00FF4043"/>
    <w:rsid w:val="00FF4CA0"/>
    <w:rsid w:val="00FF56A1"/>
    <w:rsid w:val="00FF6ACB"/>
    <w:rsid w:val="00FF7745"/>
    <w:rsid w:val="00FF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64E225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KST GŁÓWNY"/>
    <w:qFormat/>
    <w:rsid w:val="00DA4FD8"/>
    <w:pPr>
      <w:spacing w:after="120" w:line="360" w:lineRule="auto"/>
      <w:jc w:val="both"/>
    </w:pPr>
    <w:rPr>
      <w:rFonts w:ascii="Open Sans" w:hAnsi="Open Sans"/>
      <w:sz w:val="24"/>
    </w:rPr>
  </w:style>
  <w:style w:type="paragraph" w:styleId="Heading1">
    <w:name w:val="heading 1"/>
    <w:aliases w:val="NAGLOWEK 1,Head 1"/>
    <w:basedOn w:val="Normal"/>
    <w:next w:val="Normal"/>
    <w:link w:val="Heading1Char"/>
    <w:uiPriority w:val="9"/>
    <w:qFormat/>
    <w:rsid w:val="00DA4FD8"/>
    <w:pPr>
      <w:keepNext/>
      <w:keepLines/>
      <w:numPr>
        <w:numId w:val="1"/>
      </w:numPr>
      <w:spacing w:before="240" w:after="0"/>
      <w:ind w:left="431" w:hanging="431"/>
      <w:outlineLvl w:val="0"/>
    </w:pPr>
    <w:rPr>
      <w:rFonts w:ascii="Century Gothic" w:eastAsiaTheme="majorEastAsia" w:hAnsi="Century Gothic" w:cstheme="majorBidi"/>
      <w:bCs/>
      <w:color w:val="1E81E2"/>
      <w:sz w:val="44"/>
      <w:szCs w:val="28"/>
    </w:rPr>
  </w:style>
  <w:style w:type="paragraph" w:styleId="Heading2">
    <w:name w:val="heading 2"/>
    <w:aliases w:val="NAGLOWEK 2,Head 2"/>
    <w:basedOn w:val="Normal"/>
    <w:next w:val="Normal"/>
    <w:link w:val="Heading2Char"/>
    <w:uiPriority w:val="9"/>
    <w:qFormat/>
    <w:rsid w:val="00DA4FD8"/>
    <w:pPr>
      <w:keepNext/>
      <w:keepLines/>
      <w:numPr>
        <w:ilvl w:val="1"/>
        <w:numId w:val="1"/>
      </w:numPr>
      <w:spacing w:before="120" w:after="0"/>
      <w:ind w:left="578" w:hanging="578"/>
      <w:outlineLvl w:val="1"/>
    </w:pPr>
    <w:rPr>
      <w:rFonts w:ascii="Century Gothic" w:eastAsiaTheme="majorEastAsia" w:hAnsi="Century Gothic" w:cstheme="majorBidi"/>
      <w:bCs/>
      <w:color w:val="1E81E2"/>
      <w:sz w:val="34"/>
      <w:szCs w:val="26"/>
    </w:rPr>
  </w:style>
  <w:style w:type="paragraph" w:styleId="Heading3">
    <w:name w:val="heading 3"/>
    <w:aliases w:val="NAGLOWEK 3,Head 3"/>
    <w:basedOn w:val="Normal"/>
    <w:next w:val="Normal"/>
    <w:link w:val="Heading3Char"/>
    <w:uiPriority w:val="9"/>
    <w:qFormat/>
    <w:rsid w:val="00DA4FD8"/>
    <w:pPr>
      <w:keepNext/>
      <w:keepLines/>
      <w:numPr>
        <w:ilvl w:val="2"/>
        <w:numId w:val="1"/>
      </w:numPr>
      <w:spacing w:before="200" w:after="0"/>
      <w:outlineLvl w:val="2"/>
    </w:pPr>
    <w:rPr>
      <w:rFonts w:ascii="Century Gothic" w:eastAsiaTheme="majorEastAsia" w:hAnsi="Century Gothic" w:cstheme="majorBidi"/>
      <w:bCs/>
      <w:color w:val="1E81E2"/>
    </w:rPr>
  </w:style>
  <w:style w:type="paragraph" w:styleId="Heading4">
    <w:name w:val="heading 4"/>
    <w:aliases w:val="NAGLOWEK 4,Head 4"/>
    <w:basedOn w:val="Normal"/>
    <w:next w:val="Normal"/>
    <w:link w:val="Heading4Char"/>
    <w:uiPriority w:val="9"/>
    <w:qFormat/>
    <w:rsid w:val="00DA4FD8"/>
    <w:pPr>
      <w:keepNext/>
      <w:keepLines/>
      <w:numPr>
        <w:ilvl w:val="3"/>
        <w:numId w:val="1"/>
      </w:numPr>
      <w:spacing w:before="200" w:after="0"/>
      <w:outlineLvl w:val="3"/>
    </w:pPr>
    <w:rPr>
      <w:rFonts w:ascii="Century Gothic" w:eastAsiaTheme="majorEastAsia" w:hAnsi="Century Gothic" w:cstheme="majorBidi"/>
      <w:bCs/>
      <w:i/>
      <w:iCs/>
      <w:color w:val="1E81E2"/>
    </w:rPr>
  </w:style>
  <w:style w:type="paragraph" w:styleId="Heading5">
    <w:name w:val="heading 5"/>
    <w:aliases w:val="NAGLOWEK 5,Head 5,5. NAGŁÓWEK"/>
    <w:basedOn w:val="Normal"/>
    <w:next w:val="Normal"/>
    <w:link w:val="Heading5Char"/>
    <w:uiPriority w:val="9"/>
    <w:qFormat/>
    <w:rsid w:val="00DA4FD8"/>
    <w:pPr>
      <w:keepNext/>
      <w:keepLines/>
      <w:numPr>
        <w:ilvl w:val="4"/>
        <w:numId w:val="1"/>
      </w:numPr>
      <w:spacing w:before="200" w:after="0"/>
      <w:outlineLvl w:val="4"/>
    </w:pPr>
    <w:rPr>
      <w:rFonts w:ascii="Century Gothic" w:eastAsiaTheme="majorEastAsia" w:hAnsi="Century Gothic" w:cstheme="majorBidi"/>
      <w:color w:val="1E81E2"/>
    </w:rPr>
  </w:style>
  <w:style w:type="paragraph" w:styleId="Heading6">
    <w:name w:val="heading 6"/>
    <w:aliases w:val="NAGLOWEK 6,Head 6,6. NAGŁÓWEK"/>
    <w:basedOn w:val="Normal"/>
    <w:next w:val="Normal"/>
    <w:link w:val="Heading6Char"/>
    <w:uiPriority w:val="9"/>
    <w:qFormat/>
    <w:rsid w:val="00DA4FD8"/>
    <w:pPr>
      <w:keepNext/>
      <w:keepLines/>
      <w:numPr>
        <w:ilvl w:val="5"/>
        <w:numId w:val="1"/>
      </w:numPr>
      <w:spacing w:before="200" w:after="0"/>
      <w:outlineLvl w:val="5"/>
    </w:pPr>
    <w:rPr>
      <w:rFonts w:ascii="Century Gothic" w:eastAsiaTheme="majorEastAsia" w:hAnsi="Century Gothic" w:cstheme="majorBidi"/>
      <w:i/>
      <w:iCs/>
      <w:color w:val="1E81E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A4FD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76578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FD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576578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FD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76578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KCJAOFIRMIE">
    <w:name w:val="SEKCJA O FIRMIE"/>
    <w:basedOn w:val="Spistresci"/>
    <w:uiPriority w:val="9"/>
    <w:rsid w:val="00DA4FD8"/>
  </w:style>
  <w:style w:type="character" w:styleId="Hyperlink">
    <w:name w:val="Hyperlink"/>
    <w:basedOn w:val="DefaultParagraphFont"/>
    <w:uiPriority w:val="99"/>
    <w:unhideWhenUsed/>
    <w:rsid w:val="00DA4FD8"/>
    <w:rPr>
      <w:color w:val="3F4957" w:themeColor="hyperlink"/>
      <w:u w:val="single"/>
    </w:rPr>
  </w:style>
  <w:style w:type="paragraph" w:customStyle="1" w:styleId="Tabelatytulsekcji">
    <w:name w:val="Tabela tytul sekcji"/>
    <w:basedOn w:val="Tabela10pt"/>
    <w:uiPriority w:val="9"/>
    <w:rsid w:val="00DA4FD8"/>
    <w:pPr>
      <w:jc w:val="center"/>
    </w:pPr>
    <w:rPr>
      <w:b/>
      <w:bCs/>
      <w:color w:val="FFFFFF" w:themeColor="background1"/>
    </w:rPr>
  </w:style>
  <w:style w:type="paragraph" w:styleId="Header">
    <w:name w:val="header"/>
    <w:basedOn w:val="Normal"/>
    <w:link w:val="HeaderChar"/>
    <w:uiPriority w:val="99"/>
    <w:unhideWhenUsed/>
    <w:rsid w:val="00DA4FD8"/>
    <w:pPr>
      <w:tabs>
        <w:tab w:val="center" w:pos="4536"/>
        <w:tab w:val="right" w:pos="9072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4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FD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A4FD8"/>
    <w:rPr>
      <w:color w:val="808080"/>
    </w:rPr>
  </w:style>
  <w:style w:type="table" w:styleId="TableGrid">
    <w:name w:val="Table Grid"/>
    <w:basedOn w:val="TableNormal"/>
    <w:uiPriority w:val="59"/>
    <w:rsid w:val="00DA4FD8"/>
    <w:pPr>
      <w:spacing w:after="0" w:line="240" w:lineRule="auto"/>
    </w:pPr>
    <w:rPr>
      <w:rFonts w:ascii="Open Sans" w:hAnsi="Open San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NAGLOWEK 1 Char,Head 1 Char"/>
    <w:basedOn w:val="DefaultParagraphFont"/>
    <w:link w:val="Heading1"/>
    <w:uiPriority w:val="9"/>
    <w:rsid w:val="00DA4FD8"/>
    <w:rPr>
      <w:rFonts w:ascii="Century Gothic" w:eastAsiaTheme="majorEastAsia" w:hAnsi="Century Gothic" w:cstheme="majorBidi"/>
      <w:bCs/>
      <w:color w:val="1E81E2"/>
      <w:sz w:val="44"/>
      <w:szCs w:val="28"/>
    </w:rPr>
  </w:style>
  <w:style w:type="paragraph" w:styleId="TOCHeading">
    <w:name w:val="TOC Heading"/>
    <w:aliases w:val="NAGLOWEK SPISU TRESCI"/>
    <w:basedOn w:val="Heading1"/>
    <w:next w:val="Normal"/>
    <w:uiPriority w:val="39"/>
    <w:unhideWhenUsed/>
    <w:rsid w:val="00DA4FD8"/>
    <w:pPr>
      <w:numPr>
        <w:numId w:val="0"/>
      </w:numPr>
      <w:outlineLvl w:val="9"/>
    </w:pPr>
    <w:rPr>
      <w:lang w:eastAsia="pl-PL"/>
    </w:rPr>
  </w:style>
  <w:style w:type="character" w:customStyle="1" w:styleId="Heading2Char">
    <w:name w:val="Heading 2 Char"/>
    <w:aliases w:val="NAGLOWEK 2 Char,Head 2 Char"/>
    <w:basedOn w:val="DefaultParagraphFont"/>
    <w:link w:val="Heading2"/>
    <w:uiPriority w:val="9"/>
    <w:rsid w:val="00DA4FD8"/>
    <w:rPr>
      <w:rFonts w:ascii="Century Gothic" w:eastAsiaTheme="majorEastAsia" w:hAnsi="Century Gothic" w:cstheme="majorBidi"/>
      <w:bCs/>
      <w:color w:val="1E81E2"/>
      <w:sz w:val="34"/>
      <w:szCs w:val="26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DA4FD8"/>
    <w:pPr>
      <w:spacing w:after="100"/>
    </w:pPr>
  </w:style>
  <w:style w:type="character" w:customStyle="1" w:styleId="Heading6Char">
    <w:name w:val="Heading 6 Char"/>
    <w:aliases w:val="NAGLOWEK 6 Char,Head 6 Char,6. NAGŁÓWEK Char"/>
    <w:basedOn w:val="DefaultParagraphFont"/>
    <w:link w:val="Heading6"/>
    <w:uiPriority w:val="9"/>
    <w:rsid w:val="00DA4FD8"/>
    <w:rPr>
      <w:rFonts w:ascii="Century Gothic" w:eastAsiaTheme="majorEastAsia" w:hAnsi="Century Gothic" w:cstheme="majorBidi"/>
      <w:i/>
      <w:iCs/>
      <w:color w:val="1E81E2"/>
      <w:sz w:val="24"/>
    </w:rPr>
  </w:style>
  <w:style w:type="character" w:customStyle="1" w:styleId="Heading3Char">
    <w:name w:val="Heading 3 Char"/>
    <w:aliases w:val="NAGLOWEK 3 Char,Head 3 Char"/>
    <w:basedOn w:val="DefaultParagraphFont"/>
    <w:link w:val="Heading3"/>
    <w:uiPriority w:val="9"/>
    <w:rsid w:val="00DA4FD8"/>
    <w:rPr>
      <w:rFonts w:ascii="Century Gothic" w:eastAsiaTheme="majorEastAsia" w:hAnsi="Century Gothic" w:cstheme="majorBidi"/>
      <w:bCs/>
      <w:color w:val="1E81E2"/>
      <w:sz w:val="24"/>
    </w:rPr>
  </w:style>
  <w:style w:type="character" w:customStyle="1" w:styleId="Heading4Char">
    <w:name w:val="Heading 4 Char"/>
    <w:aliases w:val="NAGLOWEK 4 Char,Head 4 Char"/>
    <w:basedOn w:val="DefaultParagraphFont"/>
    <w:link w:val="Heading4"/>
    <w:uiPriority w:val="9"/>
    <w:rsid w:val="00DA4FD8"/>
    <w:rPr>
      <w:rFonts w:ascii="Century Gothic" w:eastAsiaTheme="majorEastAsia" w:hAnsi="Century Gothic" w:cstheme="majorBidi"/>
      <w:bCs/>
      <w:i/>
      <w:iCs/>
      <w:color w:val="1E81E2"/>
      <w:sz w:val="24"/>
    </w:rPr>
  </w:style>
  <w:style w:type="character" w:customStyle="1" w:styleId="Heading5Char">
    <w:name w:val="Heading 5 Char"/>
    <w:aliases w:val="NAGLOWEK 5 Char,Head 5 Char,5. NAGŁÓWEK Char"/>
    <w:basedOn w:val="DefaultParagraphFont"/>
    <w:link w:val="Heading5"/>
    <w:uiPriority w:val="9"/>
    <w:rsid w:val="00DA4FD8"/>
    <w:rPr>
      <w:rFonts w:ascii="Century Gothic" w:eastAsiaTheme="majorEastAsia" w:hAnsi="Century Gothic" w:cstheme="majorBidi"/>
      <w:color w:val="1E81E2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DA4FD8"/>
    <w:rPr>
      <w:rFonts w:asciiTheme="majorHAnsi" w:eastAsiaTheme="majorEastAsia" w:hAnsiTheme="majorHAnsi" w:cstheme="majorBidi"/>
      <w:i/>
      <w:iCs/>
      <w:color w:val="576578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FD8"/>
    <w:rPr>
      <w:rFonts w:asciiTheme="majorHAnsi" w:eastAsiaTheme="majorEastAsia" w:hAnsiTheme="majorHAnsi" w:cstheme="majorBidi"/>
      <w:color w:val="576578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FD8"/>
    <w:rPr>
      <w:rFonts w:asciiTheme="majorHAnsi" w:eastAsiaTheme="majorEastAsia" w:hAnsiTheme="majorHAnsi" w:cstheme="majorBidi"/>
      <w:i/>
      <w:iCs/>
      <w:color w:val="576578" w:themeColor="text1" w:themeTint="BF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4FD8"/>
    <w:pPr>
      <w:spacing w:after="100"/>
      <w:ind w:left="227"/>
    </w:pPr>
  </w:style>
  <w:style w:type="paragraph" w:styleId="TOC4">
    <w:name w:val="toc 4"/>
    <w:basedOn w:val="Normal"/>
    <w:next w:val="Normal"/>
    <w:autoRedefine/>
    <w:uiPriority w:val="39"/>
    <w:unhideWhenUsed/>
    <w:rsid w:val="00DA4FD8"/>
    <w:pPr>
      <w:tabs>
        <w:tab w:val="left" w:pos="1540"/>
        <w:tab w:val="right" w:leader="dot" w:pos="9062"/>
      </w:tabs>
      <w:spacing w:after="100"/>
      <w:ind w:left="340"/>
    </w:pPr>
  </w:style>
  <w:style w:type="paragraph" w:styleId="TOC5">
    <w:name w:val="toc 5"/>
    <w:basedOn w:val="Normal"/>
    <w:next w:val="Normal"/>
    <w:autoRedefine/>
    <w:uiPriority w:val="39"/>
    <w:unhideWhenUsed/>
    <w:rsid w:val="00DA4FD8"/>
    <w:pPr>
      <w:tabs>
        <w:tab w:val="right" w:leader="dot" w:pos="9062"/>
      </w:tabs>
      <w:spacing w:after="100"/>
      <w:ind w:left="454"/>
    </w:pPr>
  </w:style>
  <w:style w:type="character" w:customStyle="1" w:styleId="HeaderChar">
    <w:name w:val="Header Char"/>
    <w:basedOn w:val="DefaultParagraphFont"/>
    <w:link w:val="Header"/>
    <w:uiPriority w:val="99"/>
    <w:rsid w:val="00DA4FD8"/>
    <w:rPr>
      <w:rFonts w:ascii="Open Sans" w:hAnsi="Open Sans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DA4FD8"/>
    <w:pPr>
      <w:spacing w:after="100"/>
      <w:ind w:left="113"/>
    </w:pPr>
  </w:style>
  <w:style w:type="paragraph" w:styleId="TOC6">
    <w:name w:val="toc 6"/>
    <w:basedOn w:val="Normal"/>
    <w:next w:val="Normal"/>
    <w:autoRedefine/>
    <w:uiPriority w:val="39"/>
    <w:unhideWhenUsed/>
    <w:rsid w:val="00DA4FD8"/>
    <w:pPr>
      <w:spacing w:after="100"/>
      <w:ind w:left="567"/>
    </w:pPr>
  </w:style>
  <w:style w:type="paragraph" w:styleId="TOC7">
    <w:name w:val="toc 7"/>
    <w:basedOn w:val="Normal"/>
    <w:next w:val="Normal"/>
    <w:autoRedefine/>
    <w:uiPriority w:val="39"/>
    <w:unhideWhenUsed/>
    <w:rsid w:val="00DA4FD8"/>
    <w:pPr>
      <w:spacing w:after="100"/>
      <w:ind w:left="680"/>
    </w:pPr>
  </w:style>
  <w:style w:type="paragraph" w:styleId="TOC8">
    <w:name w:val="toc 8"/>
    <w:basedOn w:val="Normal"/>
    <w:next w:val="Normal"/>
    <w:autoRedefine/>
    <w:uiPriority w:val="39"/>
    <w:unhideWhenUsed/>
    <w:rsid w:val="00DA4FD8"/>
    <w:pPr>
      <w:spacing w:after="100"/>
      <w:ind w:left="794"/>
    </w:pPr>
  </w:style>
  <w:style w:type="paragraph" w:styleId="TOC9">
    <w:name w:val="toc 9"/>
    <w:basedOn w:val="Normal"/>
    <w:next w:val="Normal"/>
    <w:link w:val="TOC9Char"/>
    <w:autoRedefine/>
    <w:uiPriority w:val="39"/>
    <w:unhideWhenUsed/>
    <w:rsid w:val="00DA4FD8"/>
    <w:pPr>
      <w:spacing w:after="100"/>
      <w:ind w:left="907"/>
    </w:pPr>
  </w:style>
  <w:style w:type="paragraph" w:styleId="Footer">
    <w:name w:val="footer"/>
    <w:basedOn w:val="Normal"/>
    <w:link w:val="FooterChar"/>
    <w:uiPriority w:val="99"/>
    <w:unhideWhenUsed/>
    <w:rsid w:val="00DA4FD8"/>
    <w:pPr>
      <w:tabs>
        <w:tab w:val="center" w:pos="4536"/>
        <w:tab w:val="right" w:pos="9072"/>
      </w:tabs>
      <w:spacing w:after="0" w:line="240" w:lineRule="auto"/>
    </w:pPr>
  </w:style>
  <w:style w:type="paragraph" w:styleId="TableofFigures">
    <w:name w:val="table of figures"/>
    <w:aliases w:val="List of tables-figures"/>
    <w:basedOn w:val="TOC9"/>
    <w:next w:val="Normal"/>
    <w:link w:val="TableofFiguresChar"/>
    <w:uiPriority w:val="99"/>
    <w:rsid w:val="00DA4FD8"/>
    <w:pPr>
      <w:ind w:left="561" w:hanging="561"/>
    </w:pPr>
    <w:rPr>
      <w:rFonts w:cs="Times New Roman"/>
      <w:szCs w:val="24"/>
    </w:rPr>
  </w:style>
  <w:style w:type="paragraph" w:styleId="FootnoteText">
    <w:name w:val="footnote text"/>
    <w:basedOn w:val="Normal"/>
    <w:link w:val="FootnoteTextChar"/>
    <w:uiPriority w:val="99"/>
    <w:unhideWhenUsed/>
    <w:rsid w:val="00DA4FD8"/>
    <w:pPr>
      <w:spacing w:after="0" w:line="240" w:lineRule="auto"/>
    </w:pPr>
    <w:rPr>
      <w:rFonts w:eastAsiaTheme="minorEastAsia"/>
      <w:sz w:val="20"/>
      <w:szCs w:val="20"/>
      <w:lang w:eastAsia="pl-PL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A4FD8"/>
    <w:rPr>
      <w:rFonts w:ascii="Open Sans" w:eastAsiaTheme="minorEastAsia" w:hAnsi="Open Sans"/>
      <w:sz w:val="20"/>
      <w:szCs w:val="20"/>
      <w:lang w:eastAsia="pl-PL"/>
    </w:rPr>
  </w:style>
  <w:style w:type="character" w:styleId="SubtleEmphasis">
    <w:name w:val="Subtle Emphasis"/>
    <w:basedOn w:val="DefaultParagraphFont"/>
    <w:uiPriority w:val="19"/>
    <w:qFormat/>
    <w:rsid w:val="00DA4FD8"/>
    <w:rPr>
      <w:i/>
      <w:iCs/>
      <w:color w:val="8996AA" w:themeColor="text1" w:themeTint="80"/>
    </w:rPr>
  </w:style>
  <w:style w:type="table" w:styleId="MediumShading2-Accent5">
    <w:name w:val="Medium Shading 2 Accent 5"/>
    <w:basedOn w:val="TableNormal"/>
    <w:uiPriority w:val="64"/>
    <w:rsid w:val="00DA4FD8"/>
    <w:pPr>
      <w:spacing w:after="0" w:line="240" w:lineRule="auto"/>
    </w:pPr>
    <w:rPr>
      <w:rFonts w:eastAsiaTheme="minorEastAsia"/>
      <w:lang w:eastAsia="pl-P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74CC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74C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74C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Caption">
    <w:name w:val="caption"/>
    <w:aliases w:val="Rysunek,Tabela"/>
    <w:basedOn w:val="Normal"/>
    <w:next w:val="Normal"/>
    <w:uiPriority w:val="2"/>
    <w:qFormat/>
    <w:rsid w:val="00DA4FD8"/>
    <w:pPr>
      <w:spacing w:before="120" w:after="200" w:line="240" w:lineRule="auto"/>
      <w:jc w:val="center"/>
    </w:pPr>
    <w:rPr>
      <w:bCs/>
      <w:sz w:val="20"/>
      <w:szCs w:val="18"/>
    </w:rPr>
  </w:style>
  <w:style w:type="table" w:styleId="LightList-Accent3">
    <w:name w:val="Light List Accent 3"/>
    <w:basedOn w:val="TableNormal"/>
    <w:uiPriority w:val="61"/>
    <w:rsid w:val="00DA4FD8"/>
    <w:pPr>
      <w:spacing w:after="0" w:line="240" w:lineRule="auto"/>
    </w:pPr>
    <w:rPr>
      <w:rFonts w:eastAsiaTheme="minorEastAsia"/>
      <w:lang w:eastAsia="pl-PL"/>
    </w:rPr>
    <w:tblPr>
      <w:tblStyleRowBandSize w:val="1"/>
      <w:tblStyleColBandSize w:val="1"/>
      <w:tblBorders>
        <w:top w:val="single" w:sz="8" w:space="0" w:color="69B4FF" w:themeColor="accent3"/>
        <w:left w:val="single" w:sz="8" w:space="0" w:color="69B4FF" w:themeColor="accent3"/>
        <w:bottom w:val="single" w:sz="8" w:space="0" w:color="69B4FF" w:themeColor="accent3"/>
        <w:right w:val="single" w:sz="8" w:space="0" w:color="69B4F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9B4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9B4FF" w:themeColor="accent3"/>
          <w:left w:val="single" w:sz="8" w:space="0" w:color="69B4FF" w:themeColor="accent3"/>
          <w:bottom w:val="single" w:sz="8" w:space="0" w:color="69B4FF" w:themeColor="accent3"/>
          <w:right w:val="single" w:sz="8" w:space="0" w:color="69B4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9B4FF" w:themeColor="accent3"/>
          <w:left w:val="single" w:sz="8" w:space="0" w:color="69B4FF" w:themeColor="accent3"/>
          <w:bottom w:val="single" w:sz="8" w:space="0" w:color="69B4FF" w:themeColor="accent3"/>
          <w:right w:val="single" w:sz="8" w:space="0" w:color="69B4FF" w:themeColor="accent3"/>
        </w:tcBorders>
      </w:tcPr>
    </w:tblStylePr>
    <w:tblStylePr w:type="band1Horz">
      <w:tblPr/>
      <w:tcPr>
        <w:tcBorders>
          <w:top w:val="single" w:sz="8" w:space="0" w:color="69B4FF" w:themeColor="accent3"/>
          <w:left w:val="single" w:sz="8" w:space="0" w:color="69B4FF" w:themeColor="accent3"/>
          <w:bottom w:val="single" w:sz="8" w:space="0" w:color="69B4FF" w:themeColor="accent3"/>
          <w:right w:val="single" w:sz="8" w:space="0" w:color="69B4FF" w:themeColor="accent3"/>
        </w:tcBorders>
      </w:tcPr>
    </w:tblStylePr>
  </w:style>
  <w:style w:type="table" w:styleId="LightList-Accent6">
    <w:name w:val="Light List Accent 6"/>
    <w:basedOn w:val="TableNormal"/>
    <w:uiPriority w:val="61"/>
    <w:rsid w:val="00DA4FD8"/>
    <w:pPr>
      <w:spacing w:after="0" w:line="240" w:lineRule="auto"/>
    </w:pPr>
    <w:tblPr>
      <w:tblStyleRowBandSize w:val="1"/>
      <w:tblStyleColBandSize w:val="1"/>
      <w:tblBorders>
        <w:top w:val="single" w:sz="8" w:space="0" w:color="2D343E" w:themeColor="accent6"/>
        <w:left w:val="single" w:sz="8" w:space="0" w:color="2D343E" w:themeColor="accent6"/>
        <w:bottom w:val="single" w:sz="8" w:space="0" w:color="2D343E" w:themeColor="accent6"/>
        <w:right w:val="single" w:sz="8" w:space="0" w:color="2D343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D343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343E" w:themeColor="accent6"/>
          <w:left w:val="single" w:sz="8" w:space="0" w:color="2D343E" w:themeColor="accent6"/>
          <w:bottom w:val="single" w:sz="8" w:space="0" w:color="2D343E" w:themeColor="accent6"/>
          <w:right w:val="single" w:sz="8" w:space="0" w:color="2D343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D343E" w:themeColor="accent6"/>
          <w:left w:val="single" w:sz="8" w:space="0" w:color="2D343E" w:themeColor="accent6"/>
          <w:bottom w:val="single" w:sz="8" w:space="0" w:color="2D343E" w:themeColor="accent6"/>
          <w:right w:val="single" w:sz="8" w:space="0" w:color="2D343E" w:themeColor="accent6"/>
        </w:tcBorders>
      </w:tcPr>
    </w:tblStylePr>
    <w:tblStylePr w:type="band1Horz">
      <w:tblPr/>
      <w:tcPr>
        <w:tcBorders>
          <w:top w:val="single" w:sz="8" w:space="0" w:color="2D343E" w:themeColor="accent6"/>
          <w:left w:val="single" w:sz="8" w:space="0" w:color="2D343E" w:themeColor="accent6"/>
          <w:bottom w:val="single" w:sz="8" w:space="0" w:color="2D343E" w:themeColor="accent6"/>
          <w:right w:val="single" w:sz="8" w:space="0" w:color="2D343E" w:themeColor="accent6"/>
        </w:tcBorders>
      </w:tcPr>
    </w:tblStylePr>
  </w:style>
  <w:style w:type="table" w:customStyle="1" w:styleId="Jasnasiatka1">
    <w:name w:val="Jasna siatka1"/>
    <w:basedOn w:val="TableNormal"/>
    <w:uiPriority w:val="62"/>
    <w:rsid w:val="00DA4FD8"/>
    <w:pPr>
      <w:spacing w:after="0" w:line="240" w:lineRule="auto"/>
    </w:pPr>
    <w:tblPr>
      <w:tblStyleRowBandSize w:val="1"/>
      <w:tblStyleColBandSize w:val="1"/>
      <w:tblBorders>
        <w:top w:val="single" w:sz="8" w:space="0" w:color="2D343E" w:themeColor="text1"/>
        <w:left w:val="single" w:sz="8" w:space="0" w:color="2D343E" w:themeColor="text1"/>
        <w:bottom w:val="single" w:sz="8" w:space="0" w:color="2D343E" w:themeColor="text1"/>
        <w:right w:val="single" w:sz="8" w:space="0" w:color="2D343E" w:themeColor="text1"/>
        <w:insideH w:val="single" w:sz="8" w:space="0" w:color="2D343E" w:themeColor="text1"/>
        <w:insideV w:val="single" w:sz="8" w:space="0" w:color="2D343E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D343E" w:themeColor="text1"/>
          <w:left w:val="single" w:sz="8" w:space="0" w:color="2D343E" w:themeColor="text1"/>
          <w:bottom w:val="single" w:sz="18" w:space="0" w:color="2D343E" w:themeColor="text1"/>
          <w:right w:val="single" w:sz="8" w:space="0" w:color="2D343E" w:themeColor="text1"/>
          <w:insideH w:val="nil"/>
          <w:insideV w:val="single" w:sz="8" w:space="0" w:color="2D343E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D343E" w:themeColor="text1"/>
          <w:left w:val="single" w:sz="8" w:space="0" w:color="2D343E" w:themeColor="text1"/>
          <w:bottom w:val="single" w:sz="8" w:space="0" w:color="2D343E" w:themeColor="text1"/>
          <w:right w:val="single" w:sz="8" w:space="0" w:color="2D343E" w:themeColor="text1"/>
          <w:insideH w:val="nil"/>
          <w:insideV w:val="single" w:sz="8" w:space="0" w:color="2D343E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D343E" w:themeColor="text1"/>
          <w:left w:val="single" w:sz="8" w:space="0" w:color="2D343E" w:themeColor="text1"/>
          <w:bottom w:val="single" w:sz="8" w:space="0" w:color="2D343E" w:themeColor="text1"/>
          <w:right w:val="single" w:sz="8" w:space="0" w:color="2D343E" w:themeColor="text1"/>
        </w:tcBorders>
      </w:tcPr>
    </w:tblStylePr>
    <w:tblStylePr w:type="band1Vert">
      <w:tblPr/>
      <w:tcPr>
        <w:tcBorders>
          <w:top w:val="single" w:sz="8" w:space="0" w:color="2D343E" w:themeColor="text1"/>
          <w:left w:val="single" w:sz="8" w:space="0" w:color="2D343E" w:themeColor="text1"/>
          <w:bottom w:val="single" w:sz="8" w:space="0" w:color="2D343E" w:themeColor="text1"/>
          <w:right w:val="single" w:sz="8" w:space="0" w:color="2D343E" w:themeColor="text1"/>
        </w:tcBorders>
        <w:shd w:val="clear" w:color="auto" w:fill="C5CBD5" w:themeFill="text1" w:themeFillTint="3F"/>
      </w:tcPr>
    </w:tblStylePr>
    <w:tblStylePr w:type="band1Horz">
      <w:tblPr/>
      <w:tcPr>
        <w:tcBorders>
          <w:top w:val="single" w:sz="8" w:space="0" w:color="2D343E" w:themeColor="text1"/>
          <w:left w:val="single" w:sz="8" w:space="0" w:color="2D343E" w:themeColor="text1"/>
          <w:bottom w:val="single" w:sz="8" w:space="0" w:color="2D343E" w:themeColor="text1"/>
          <w:right w:val="single" w:sz="8" w:space="0" w:color="2D343E" w:themeColor="text1"/>
          <w:insideV w:val="single" w:sz="8" w:space="0" w:color="2D343E" w:themeColor="text1"/>
        </w:tcBorders>
        <w:shd w:val="clear" w:color="auto" w:fill="C5CBD5" w:themeFill="text1" w:themeFillTint="3F"/>
      </w:tcPr>
    </w:tblStylePr>
    <w:tblStylePr w:type="band2Horz">
      <w:tblPr/>
      <w:tcPr>
        <w:tcBorders>
          <w:top w:val="single" w:sz="8" w:space="0" w:color="2D343E" w:themeColor="text1"/>
          <w:left w:val="single" w:sz="8" w:space="0" w:color="2D343E" w:themeColor="text1"/>
          <w:bottom w:val="single" w:sz="8" w:space="0" w:color="2D343E" w:themeColor="text1"/>
          <w:right w:val="single" w:sz="8" w:space="0" w:color="2D343E" w:themeColor="text1"/>
          <w:insideV w:val="single" w:sz="8" w:space="0" w:color="2D343E" w:themeColor="text1"/>
        </w:tcBorders>
      </w:tcPr>
    </w:tblStylePr>
  </w:style>
  <w:style w:type="table" w:customStyle="1" w:styleId="Jasnasiatkaakcent11">
    <w:name w:val="Jasna siatka — akcent 11"/>
    <w:basedOn w:val="TableNormal"/>
    <w:uiPriority w:val="62"/>
    <w:rsid w:val="00DA4FD8"/>
    <w:pPr>
      <w:spacing w:after="0" w:line="240" w:lineRule="auto"/>
    </w:pPr>
    <w:tblPr>
      <w:tblStyleRowBandSize w:val="1"/>
      <w:tblStyleColBandSize w:val="1"/>
      <w:tblBorders>
        <w:top w:val="single" w:sz="8" w:space="0" w:color="1E81E2" w:themeColor="accent1"/>
        <w:left w:val="single" w:sz="8" w:space="0" w:color="1E81E2" w:themeColor="accent1"/>
        <w:bottom w:val="single" w:sz="8" w:space="0" w:color="1E81E2" w:themeColor="accent1"/>
        <w:right w:val="single" w:sz="8" w:space="0" w:color="1E81E2" w:themeColor="accent1"/>
        <w:insideH w:val="single" w:sz="8" w:space="0" w:color="1E81E2" w:themeColor="accent1"/>
        <w:insideV w:val="single" w:sz="8" w:space="0" w:color="1E81E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81E2" w:themeColor="accent1"/>
          <w:left w:val="single" w:sz="8" w:space="0" w:color="1E81E2" w:themeColor="accent1"/>
          <w:bottom w:val="single" w:sz="18" w:space="0" w:color="1E81E2" w:themeColor="accent1"/>
          <w:right w:val="single" w:sz="8" w:space="0" w:color="1E81E2" w:themeColor="accent1"/>
          <w:insideH w:val="nil"/>
          <w:insideV w:val="single" w:sz="8" w:space="0" w:color="1E81E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81E2" w:themeColor="accent1"/>
          <w:left w:val="single" w:sz="8" w:space="0" w:color="1E81E2" w:themeColor="accent1"/>
          <w:bottom w:val="single" w:sz="8" w:space="0" w:color="1E81E2" w:themeColor="accent1"/>
          <w:right w:val="single" w:sz="8" w:space="0" w:color="1E81E2" w:themeColor="accent1"/>
          <w:insideH w:val="nil"/>
          <w:insideV w:val="single" w:sz="8" w:space="0" w:color="1E81E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81E2" w:themeColor="accent1"/>
          <w:left w:val="single" w:sz="8" w:space="0" w:color="1E81E2" w:themeColor="accent1"/>
          <w:bottom w:val="single" w:sz="8" w:space="0" w:color="1E81E2" w:themeColor="accent1"/>
          <w:right w:val="single" w:sz="8" w:space="0" w:color="1E81E2" w:themeColor="accent1"/>
        </w:tcBorders>
      </w:tcPr>
    </w:tblStylePr>
    <w:tblStylePr w:type="band1Vert">
      <w:tblPr/>
      <w:tcPr>
        <w:tcBorders>
          <w:top w:val="single" w:sz="8" w:space="0" w:color="1E81E2" w:themeColor="accent1"/>
          <w:left w:val="single" w:sz="8" w:space="0" w:color="1E81E2" w:themeColor="accent1"/>
          <w:bottom w:val="single" w:sz="8" w:space="0" w:color="1E81E2" w:themeColor="accent1"/>
          <w:right w:val="single" w:sz="8" w:space="0" w:color="1E81E2" w:themeColor="accent1"/>
        </w:tcBorders>
        <w:shd w:val="clear" w:color="auto" w:fill="C7DFF7" w:themeFill="accent1" w:themeFillTint="3F"/>
      </w:tcPr>
    </w:tblStylePr>
    <w:tblStylePr w:type="band1Horz">
      <w:tblPr/>
      <w:tcPr>
        <w:tcBorders>
          <w:top w:val="single" w:sz="8" w:space="0" w:color="1E81E2" w:themeColor="accent1"/>
          <w:left w:val="single" w:sz="8" w:space="0" w:color="1E81E2" w:themeColor="accent1"/>
          <w:bottom w:val="single" w:sz="8" w:space="0" w:color="1E81E2" w:themeColor="accent1"/>
          <w:right w:val="single" w:sz="8" w:space="0" w:color="1E81E2" w:themeColor="accent1"/>
          <w:insideV w:val="single" w:sz="8" w:space="0" w:color="1E81E2" w:themeColor="accent1"/>
        </w:tcBorders>
        <w:shd w:val="clear" w:color="auto" w:fill="C7DFF7" w:themeFill="accent1" w:themeFillTint="3F"/>
      </w:tcPr>
    </w:tblStylePr>
    <w:tblStylePr w:type="band2Horz">
      <w:tblPr/>
      <w:tcPr>
        <w:tcBorders>
          <w:top w:val="single" w:sz="8" w:space="0" w:color="1E81E2" w:themeColor="accent1"/>
          <w:left w:val="single" w:sz="8" w:space="0" w:color="1E81E2" w:themeColor="accent1"/>
          <w:bottom w:val="single" w:sz="8" w:space="0" w:color="1E81E2" w:themeColor="accent1"/>
          <w:right w:val="single" w:sz="8" w:space="0" w:color="1E81E2" w:themeColor="accent1"/>
          <w:insideV w:val="single" w:sz="8" w:space="0" w:color="1E81E2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DA4FD8"/>
    <w:pPr>
      <w:spacing w:after="0" w:line="240" w:lineRule="auto"/>
    </w:pPr>
    <w:tblPr>
      <w:tblStyleRowBandSize w:val="1"/>
      <w:tblStyleColBandSize w:val="1"/>
      <w:tblBorders>
        <w:top w:val="single" w:sz="8" w:space="0" w:color="2292FF" w:themeColor="accent2"/>
        <w:left w:val="single" w:sz="8" w:space="0" w:color="2292FF" w:themeColor="accent2"/>
        <w:bottom w:val="single" w:sz="8" w:space="0" w:color="2292FF" w:themeColor="accent2"/>
        <w:right w:val="single" w:sz="8" w:space="0" w:color="2292FF" w:themeColor="accent2"/>
        <w:insideH w:val="single" w:sz="8" w:space="0" w:color="2292FF" w:themeColor="accent2"/>
        <w:insideV w:val="single" w:sz="8" w:space="0" w:color="2292F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292FF" w:themeColor="accent2"/>
          <w:left w:val="single" w:sz="8" w:space="0" w:color="2292FF" w:themeColor="accent2"/>
          <w:bottom w:val="single" w:sz="18" w:space="0" w:color="2292FF" w:themeColor="accent2"/>
          <w:right w:val="single" w:sz="8" w:space="0" w:color="2292FF" w:themeColor="accent2"/>
          <w:insideH w:val="nil"/>
          <w:insideV w:val="single" w:sz="8" w:space="0" w:color="2292F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292FF" w:themeColor="accent2"/>
          <w:left w:val="single" w:sz="8" w:space="0" w:color="2292FF" w:themeColor="accent2"/>
          <w:bottom w:val="single" w:sz="8" w:space="0" w:color="2292FF" w:themeColor="accent2"/>
          <w:right w:val="single" w:sz="8" w:space="0" w:color="2292FF" w:themeColor="accent2"/>
          <w:insideH w:val="nil"/>
          <w:insideV w:val="single" w:sz="8" w:space="0" w:color="2292F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292FF" w:themeColor="accent2"/>
          <w:left w:val="single" w:sz="8" w:space="0" w:color="2292FF" w:themeColor="accent2"/>
          <w:bottom w:val="single" w:sz="8" w:space="0" w:color="2292FF" w:themeColor="accent2"/>
          <w:right w:val="single" w:sz="8" w:space="0" w:color="2292FF" w:themeColor="accent2"/>
        </w:tcBorders>
      </w:tcPr>
    </w:tblStylePr>
    <w:tblStylePr w:type="band1Vert">
      <w:tblPr/>
      <w:tcPr>
        <w:tcBorders>
          <w:top w:val="single" w:sz="8" w:space="0" w:color="2292FF" w:themeColor="accent2"/>
          <w:left w:val="single" w:sz="8" w:space="0" w:color="2292FF" w:themeColor="accent2"/>
          <w:bottom w:val="single" w:sz="8" w:space="0" w:color="2292FF" w:themeColor="accent2"/>
          <w:right w:val="single" w:sz="8" w:space="0" w:color="2292FF" w:themeColor="accent2"/>
        </w:tcBorders>
        <w:shd w:val="clear" w:color="auto" w:fill="C8E3FF" w:themeFill="accent2" w:themeFillTint="3F"/>
      </w:tcPr>
    </w:tblStylePr>
    <w:tblStylePr w:type="band1Horz">
      <w:tblPr/>
      <w:tcPr>
        <w:tcBorders>
          <w:top w:val="single" w:sz="8" w:space="0" w:color="2292FF" w:themeColor="accent2"/>
          <w:left w:val="single" w:sz="8" w:space="0" w:color="2292FF" w:themeColor="accent2"/>
          <w:bottom w:val="single" w:sz="8" w:space="0" w:color="2292FF" w:themeColor="accent2"/>
          <w:right w:val="single" w:sz="8" w:space="0" w:color="2292FF" w:themeColor="accent2"/>
          <w:insideV w:val="single" w:sz="8" w:space="0" w:color="2292FF" w:themeColor="accent2"/>
        </w:tcBorders>
        <w:shd w:val="clear" w:color="auto" w:fill="C8E3FF" w:themeFill="accent2" w:themeFillTint="3F"/>
      </w:tcPr>
    </w:tblStylePr>
    <w:tblStylePr w:type="band2Horz">
      <w:tblPr/>
      <w:tcPr>
        <w:tcBorders>
          <w:top w:val="single" w:sz="8" w:space="0" w:color="2292FF" w:themeColor="accent2"/>
          <w:left w:val="single" w:sz="8" w:space="0" w:color="2292FF" w:themeColor="accent2"/>
          <w:bottom w:val="single" w:sz="8" w:space="0" w:color="2292FF" w:themeColor="accent2"/>
          <w:right w:val="single" w:sz="8" w:space="0" w:color="2292FF" w:themeColor="accent2"/>
          <w:insideV w:val="single" w:sz="8" w:space="0" w:color="2292FF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DA4FD8"/>
    <w:pPr>
      <w:spacing w:after="0" w:line="240" w:lineRule="auto"/>
    </w:pPr>
    <w:tblPr>
      <w:tblStyleRowBandSize w:val="1"/>
      <w:tblStyleColBandSize w:val="1"/>
      <w:tblBorders>
        <w:top w:val="single" w:sz="8" w:space="0" w:color="69B4FF" w:themeColor="accent3"/>
        <w:left w:val="single" w:sz="8" w:space="0" w:color="69B4FF" w:themeColor="accent3"/>
        <w:bottom w:val="single" w:sz="8" w:space="0" w:color="69B4FF" w:themeColor="accent3"/>
        <w:right w:val="single" w:sz="8" w:space="0" w:color="69B4FF" w:themeColor="accent3"/>
        <w:insideH w:val="single" w:sz="8" w:space="0" w:color="69B4FF" w:themeColor="accent3"/>
        <w:insideV w:val="single" w:sz="8" w:space="0" w:color="69B4F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9B4FF" w:themeColor="accent3"/>
          <w:left w:val="single" w:sz="8" w:space="0" w:color="69B4FF" w:themeColor="accent3"/>
          <w:bottom w:val="single" w:sz="18" w:space="0" w:color="69B4FF" w:themeColor="accent3"/>
          <w:right w:val="single" w:sz="8" w:space="0" w:color="69B4FF" w:themeColor="accent3"/>
          <w:insideH w:val="nil"/>
          <w:insideV w:val="single" w:sz="8" w:space="0" w:color="69B4F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9B4FF" w:themeColor="accent3"/>
          <w:left w:val="single" w:sz="8" w:space="0" w:color="69B4FF" w:themeColor="accent3"/>
          <w:bottom w:val="single" w:sz="8" w:space="0" w:color="69B4FF" w:themeColor="accent3"/>
          <w:right w:val="single" w:sz="8" w:space="0" w:color="69B4FF" w:themeColor="accent3"/>
          <w:insideH w:val="nil"/>
          <w:insideV w:val="single" w:sz="8" w:space="0" w:color="69B4F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9B4FF" w:themeColor="accent3"/>
          <w:left w:val="single" w:sz="8" w:space="0" w:color="69B4FF" w:themeColor="accent3"/>
          <w:bottom w:val="single" w:sz="8" w:space="0" w:color="69B4FF" w:themeColor="accent3"/>
          <w:right w:val="single" w:sz="8" w:space="0" w:color="69B4FF" w:themeColor="accent3"/>
        </w:tcBorders>
      </w:tcPr>
    </w:tblStylePr>
    <w:tblStylePr w:type="band1Vert">
      <w:tblPr/>
      <w:tcPr>
        <w:tcBorders>
          <w:top w:val="single" w:sz="8" w:space="0" w:color="69B4FF" w:themeColor="accent3"/>
          <w:left w:val="single" w:sz="8" w:space="0" w:color="69B4FF" w:themeColor="accent3"/>
          <w:bottom w:val="single" w:sz="8" w:space="0" w:color="69B4FF" w:themeColor="accent3"/>
          <w:right w:val="single" w:sz="8" w:space="0" w:color="69B4FF" w:themeColor="accent3"/>
        </w:tcBorders>
        <w:shd w:val="clear" w:color="auto" w:fill="D9ECFF" w:themeFill="accent3" w:themeFillTint="3F"/>
      </w:tcPr>
    </w:tblStylePr>
    <w:tblStylePr w:type="band1Horz">
      <w:tblPr/>
      <w:tcPr>
        <w:tcBorders>
          <w:top w:val="single" w:sz="8" w:space="0" w:color="69B4FF" w:themeColor="accent3"/>
          <w:left w:val="single" w:sz="8" w:space="0" w:color="69B4FF" w:themeColor="accent3"/>
          <w:bottom w:val="single" w:sz="8" w:space="0" w:color="69B4FF" w:themeColor="accent3"/>
          <w:right w:val="single" w:sz="8" w:space="0" w:color="69B4FF" w:themeColor="accent3"/>
          <w:insideV w:val="single" w:sz="8" w:space="0" w:color="69B4FF" w:themeColor="accent3"/>
        </w:tcBorders>
        <w:shd w:val="clear" w:color="auto" w:fill="D9ECFF" w:themeFill="accent3" w:themeFillTint="3F"/>
      </w:tcPr>
    </w:tblStylePr>
    <w:tblStylePr w:type="band2Horz">
      <w:tblPr/>
      <w:tcPr>
        <w:tcBorders>
          <w:top w:val="single" w:sz="8" w:space="0" w:color="69B4FF" w:themeColor="accent3"/>
          <w:left w:val="single" w:sz="8" w:space="0" w:color="69B4FF" w:themeColor="accent3"/>
          <w:bottom w:val="single" w:sz="8" w:space="0" w:color="69B4FF" w:themeColor="accent3"/>
          <w:right w:val="single" w:sz="8" w:space="0" w:color="69B4FF" w:themeColor="accent3"/>
          <w:insideV w:val="single" w:sz="8" w:space="0" w:color="69B4FF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DA4FD8"/>
    <w:pPr>
      <w:spacing w:after="0" w:line="240" w:lineRule="auto"/>
    </w:pPr>
    <w:tblPr>
      <w:tblStyleRowBandSize w:val="1"/>
      <w:tblStyleColBandSize w:val="1"/>
      <w:tblBorders>
        <w:top w:val="single" w:sz="8" w:space="0" w:color="375C7F" w:themeColor="accent4"/>
        <w:left w:val="single" w:sz="8" w:space="0" w:color="375C7F" w:themeColor="accent4"/>
        <w:bottom w:val="single" w:sz="8" w:space="0" w:color="375C7F" w:themeColor="accent4"/>
        <w:right w:val="single" w:sz="8" w:space="0" w:color="375C7F" w:themeColor="accent4"/>
        <w:insideH w:val="single" w:sz="8" w:space="0" w:color="375C7F" w:themeColor="accent4"/>
        <w:insideV w:val="single" w:sz="8" w:space="0" w:color="375C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5C7F" w:themeColor="accent4"/>
          <w:left w:val="single" w:sz="8" w:space="0" w:color="375C7F" w:themeColor="accent4"/>
          <w:bottom w:val="single" w:sz="18" w:space="0" w:color="375C7F" w:themeColor="accent4"/>
          <w:right w:val="single" w:sz="8" w:space="0" w:color="375C7F" w:themeColor="accent4"/>
          <w:insideH w:val="nil"/>
          <w:insideV w:val="single" w:sz="8" w:space="0" w:color="375C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5C7F" w:themeColor="accent4"/>
          <w:left w:val="single" w:sz="8" w:space="0" w:color="375C7F" w:themeColor="accent4"/>
          <w:bottom w:val="single" w:sz="8" w:space="0" w:color="375C7F" w:themeColor="accent4"/>
          <w:right w:val="single" w:sz="8" w:space="0" w:color="375C7F" w:themeColor="accent4"/>
          <w:insideH w:val="nil"/>
          <w:insideV w:val="single" w:sz="8" w:space="0" w:color="375C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5C7F" w:themeColor="accent4"/>
          <w:left w:val="single" w:sz="8" w:space="0" w:color="375C7F" w:themeColor="accent4"/>
          <w:bottom w:val="single" w:sz="8" w:space="0" w:color="375C7F" w:themeColor="accent4"/>
          <w:right w:val="single" w:sz="8" w:space="0" w:color="375C7F" w:themeColor="accent4"/>
        </w:tcBorders>
      </w:tcPr>
    </w:tblStylePr>
    <w:tblStylePr w:type="band1Vert">
      <w:tblPr/>
      <w:tcPr>
        <w:tcBorders>
          <w:top w:val="single" w:sz="8" w:space="0" w:color="375C7F" w:themeColor="accent4"/>
          <w:left w:val="single" w:sz="8" w:space="0" w:color="375C7F" w:themeColor="accent4"/>
          <w:bottom w:val="single" w:sz="8" w:space="0" w:color="375C7F" w:themeColor="accent4"/>
          <w:right w:val="single" w:sz="8" w:space="0" w:color="375C7F" w:themeColor="accent4"/>
        </w:tcBorders>
        <w:shd w:val="clear" w:color="auto" w:fill="C6D6E6" w:themeFill="accent4" w:themeFillTint="3F"/>
      </w:tcPr>
    </w:tblStylePr>
    <w:tblStylePr w:type="band1Horz">
      <w:tblPr/>
      <w:tcPr>
        <w:tcBorders>
          <w:top w:val="single" w:sz="8" w:space="0" w:color="375C7F" w:themeColor="accent4"/>
          <w:left w:val="single" w:sz="8" w:space="0" w:color="375C7F" w:themeColor="accent4"/>
          <w:bottom w:val="single" w:sz="8" w:space="0" w:color="375C7F" w:themeColor="accent4"/>
          <w:right w:val="single" w:sz="8" w:space="0" w:color="375C7F" w:themeColor="accent4"/>
          <w:insideV w:val="single" w:sz="8" w:space="0" w:color="375C7F" w:themeColor="accent4"/>
        </w:tcBorders>
        <w:shd w:val="clear" w:color="auto" w:fill="C6D6E6" w:themeFill="accent4" w:themeFillTint="3F"/>
      </w:tcPr>
    </w:tblStylePr>
    <w:tblStylePr w:type="band2Horz">
      <w:tblPr/>
      <w:tcPr>
        <w:tcBorders>
          <w:top w:val="single" w:sz="8" w:space="0" w:color="375C7F" w:themeColor="accent4"/>
          <w:left w:val="single" w:sz="8" w:space="0" w:color="375C7F" w:themeColor="accent4"/>
          <w:bottom w:val="single" w:sz="8" w:space="0" w:color="375C7F" w:themeColor="accent4"/>
          <w:right w:val="single" w:sz="8" w:space="0" w:color="375C7F" w:themeColor="accent4"/>
          <w:insideV w:val="single" w:sz="8" w:space="0" w:color="375C7F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DA4FD8"/>
    <w:pPr>
      <w:spacing w:after="0" w:line="240" w:lineRule="auto"/>
    </w:pPr>
    <w:tblPr>
      <w:tblStyleRowBandSize w:val="1"/>
      <w:tblStyleColBandSize w:val="1"/>
      <w:tblBorders>
        <w:top w:val="single" w:sz="8" w:space="0" w:color="1B74CC" w:themeColor="accent5"/>
        <w:left w:val="single" w:sz="8" w:space="0" w:color="1B74CC" w:themeColor="accent5"/>
        <w:bottom w:val="single" w:sz="8" w:space="0" w:color="1B74CC" w:themeColor="accent5"/>
        <w:right w:val="single" w:sz="8" w:space="0" w:color="1B74CC" w:themeColor="accent5"/>
        <w:insideH w:val="single" w:sz="8" w:space="0" w:color="1B74CC" w:themeColor="accent5"/>
        <w:insideV w:val="single" w:sz="8" w:space="0" w:color="1B74C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74CC" w:themeColor="accent5"/>
          <w:left w:val="single" w:sz="8" w:space="0" w:color="1B74CC" w:themeColor="accent5"/>
          <w:bottom w:val="single" w:sz="18" w:space="0" w:color="1B74CC" w:themeColor="accent5"/>
          <w:right w:val="single" w:sz="8" w:space="0" w:color="1B74CC" w:themeColor="accent5"/>
          <w:insideH w:val="nil"/>
          <w:insideV w:val="single" w:sz="8" w:space="0" w:color="1B74C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74CC" w:themeColor="accent5"/>
          <w:left w:val="single" w:sz="8" w:space="0" w:color="1B74CC" w:themeColor="accent5"/>
          <w:bottom w:val="single" w:sz="8" w:space="0" w:color="1B74CC" w:themeColor="accent5"/>
          <w:right w:val="single" w:sz="8" w:space="0" w:color="1B74CC" w:themeColor="accent5"/>
          <w:insideH w:val="nil"/>
          <w:insideV w:val="single" w:sz="8" w:space="0" w:color="1B74C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74CC" w:themeColor="accent5"/>
          <w:left w:val="single" w:sz="8" w:space="0" w:color="1B74CC" w:themeColor="accent5"/>
          <w:bottom w:val="single" w:sz="8" w:space="0" w:color="1B74CC" w:themeColor="accent5"/>
          <w:right w:val="single" w:sz="8" w:space="0" w:color="1B74CC" w:themeColor="accent5"/>
        </w:tcBorders>
      </w:tcPr>
    </w:tblStylePr>
    <w:tblStylePr w:type="band1Vert">
      <w:tblPr/>
      <w:tcPr>
        <w:tcBorders>
          <w:top w:val="single" w:sz="8" w:space="0" w:color="1B74CC" w:themeColor="accent5"/>
          <w:left w:val="single" w:sz="8" w:space="0" w:color="1B74CC" w:themeColor="accent5"/>
          <w:bottom w:val="single" w:sz="8" w:space="0" w:color="1B74CC" w:themeColor="accent5"/>
          <w:right w:val="single" w:sz="8" w:space="0" w:color="1B74CC" w:themeColor="accent5"/>
        </w:tcBorders>
        <w:shd w:val="clear" w:color="auto" w:fill="C2DCF7" w:themeFill="accent5" w:themeFillTint="3F"/>
      </w:tcPr>
    </w:tblStylePr>
    <w:tblStylePr w:type="band1Horz">
      <w:tblPr/>
      <w:tcPr>
        <w:tcBorders>
          <w:top w:val="single" w:sz="8" w:space="0" w:color="1B74CC" w:themeColor="accent5"/>
          <w:left w:val="single" w:sz="8" w:space="0" w:color="1B74CC" w:themeColor="accent5"/>
          <w:bottom w:val="single" w:sz="8" w:space="0" w:color="1B74CC" w:themeColor="accent5"/>
          <w:right w:val="single" w:sz="8" w:space="0" w:color="1B74CC" w:themeColor="accent5"/>
          <w:insideV w:val="single" w:sz="8" w:space="0" w:color="1B74CC" w:themeColor="accent5"/>
        </w:tcBorders>
        <w:shd w:val="clear" w:color="auto" w:fill="C2DCF7" w:themeFill="accent5" w:themeFillTint="3F"/>
      </w:tcPr>
    </w:tblStylePr>
    <w:tblStylePr w:type="band2Horz">
      <w:tblPr/>
      <w:tcPr>
        <w:tcBorders>
          <w:top w:val="single" w:sz="8" w:space="0" w:color="1B74CC" w:themeColor="accent5"/>
          <w:left w:val="single" w:sz="8" w:space="0" w:color="1B74CC" w:themeColor="accent5"/>
          <w:bottom w:val="single" w:sz="8" w:space="0" w:color="1B74CC" w:themeColor="accent5"/>
          <w:right w:val="single" w:sz="8" w:space="0" w:color="1B74CC" w:themeColor="accent5"/>
          <w:insideV w:val="single" w:sz="8" w:space="0" w:color="1B74CC" w:themeColor="accent5"/>
        </w:tcBorders>
      </w:tcPr>
    </w:tblStylePr>
  </w:style>
  <w:style w:type="table" w:styleId="LightList-Accent5">
    <w:name w:val="Light List Accent 5"/>
    <w:basedOn w:val="TableNormal"/>
    <w:uiPriority w:val="61"/>
    <w:rsid w:val="00DA4FD8"/>
    <w:pPr>
      <w:spacing w:after="0" w:line="240" w:lineRule="auto"/>
    </w:pPr>
    <w:tblPr>
      <w:tblStyleRowBandSize w:val="1"/>
      <w:tblStyleColBandSize w:val="1"/>
      <w:tblBorders>
        <w:top w:val="single" w:sz="8" w:space="0" w:color="1B74CC" w:themeColor="accent5"/>
        <w:left w:val="single" w:sz="8" w:space="0" w:color="1B74CC" w:themeColor="accent5"/>
        <w:bottom w:val="single" w:sz="8" w:space="0" w:color="1B74CC" w:themeColor="accent5"/>
        <w:right w:val="single" w:sz="8" w:space="0" w:color="1B74C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74C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4CC" w:themeColor="accent5"/>
          <w:left w:val="single" w:sz="8" w:space="0" w:color="1B74CC" w:themeColor="accent5"/>
          <w:bottom w:val="single" w:sz="8" w:space="0" w:color="1B74CC" w:themeColor="accent5"/>
          <w:right w:val="single" w:sz="8" w:space="0" w:color="1B74C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74CC" w:themeColor="accent5"/>
          <w:left w:val="single" w:sz="8" w:space="0" w:color="1B74CC" w:themeColor="accent5"/>
          <w:bottom w:val="single" w:sz="8" w:space="0" w:color="1B74CC" w:themeColor="accent5"/>
          <w:right w:val="single" w:sz="8" w:space="0" w:color="1B74CC" w:themeColor="accent5"/>
        </w:tcBorders>
      </w:tcPr>
    </w:tblStylePr>
    <w:tblStylePr w:type="band1Horz">
      <w:tblPr/>
      <w:tcPr>
        <w:tcBorders>
          <w:top w:val="single" w:sz="8" w:space="0" w:color="1B74CC" w:themeColor="accent5"/>
          <w:left w:val="single" w:sz="8" w:space="0" w:color="1B74CC" w:themeColor="accent5"/>
          <w:bottom w:val="single" w:sz="8" w:space="0" w:color="1B74CC" w:themeColor="accent5"/>
          <w:right w:val="single" w:sz="8" w:space="0" w:color="1B74CC" w:themeColor="accent5"/>
        </w:tcBorders>
      </w:tcPr>
    </w:tblStylePr>
  </w:style>
  <w:style w:type="table" w:styleId="DarkList-Accent6">
    <w:name w:val="Dark List Accent 6"/>
    <w:basedOn w:val="TableNormal"/>
    <w:uiPriority w:val="70"/>
    <w:rsid w:val="00DA4FD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D343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D343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6191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1262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1262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62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62E" w:themeFill="accent6" w:themeFillShade="BF"/>
      </w:tcPr>
    </w:tblStylePr>
  </w:style>
  <w:style w:type="paragraph" w:styleId="Title">
    <w:name w:val="Title"/>
    <w:basedOn w:val="Normal"/>
    <w:next w:val="Normal"/>
    <w:link w:val="TitleChar"/>
    <w:uiPriority w:val="10"/>
    <w:rsid w:val="00DA4FD8"/>
    <w:pPr>
      <w:spacing w:line="240" w:lineRule="auto"/>
      <w:contextualSpacing/>
    </w:pPr>
    <w:rPr>
      <w:rFonts w:eastAsiaTheme="majorEastAsia" w:cstheme="majorBidi"/>
      <w:color w:val="1E81E2" w:themeColor="accent1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4FD8"/>
    <w:rPr>
      <w:rFonts w:ascii="Open Sans" w:eastAsiaTheme="majorEastAsia" w:hAnsi="Open Sans" w:cstheme="majorBidi"/>
      <w:color w:val="1E81E2" w:themeColor="accent1"/>
      <w:spacing w:val="5"/>
      <w:kern w:val="28"/>
      <w:sz w:val="24"/>
      <w:szCs w:val="52"/>
    </w:rPr>
  </w:style>
  <w:style w:type="character" w:styleId="SubtleReference">
    <w:name w:val="Subtle Reference"/>
    <w:basedOn w:val="DefaultParagraphFont"/>
    <w:uiPriority w:val="31"/>
    <w:rsid w:val="00DA4FD8"/>
    <w:rPr>
      <w:smallCaps/>
      <w:color w:val="2292FF" w:themeColor="accent2"/>
      <w:u w:val="single"/>
    </w:rPr>
  </w:style>
  <w:style w:type="table" w:customStyle="1" w:styleId="GridTable1Light1">
    <w:name w:val="Grid Table 1 Light1"/>
    <w:basedOn w:val="TableNormal"/>
    <w:uiPriority w:val="46"/>
    <w:rsid w:val="00DA4FD8"/>
    <w:pPr>
      <w:spacing w:after="0" w:line="240" w:lineRule="auto"/>
    </w:pPr>
    <w:tblPr>
      <w:tblStyleRowBandSize w:val="1"/>
      <w:tblStyleColBandSize w:val="1"/>
      <w:tblBorders>
        <w:top w:val="single" w:sz="4" w:space="0" w:color="A1ACBB" w:themeColor="text1" w:themeTint="66"/>
        <w:left w:val="single" w:sz="4" w:space="0" w:color="A1ACBB" w:themeColor="text1" w:themeTint="66"/>
        <w:bottom w:val="single" w:sz="4" w:space="0" w:color="A1ACBB" w:themeColor="text1" w:themeTint="66"/>
        <w:right w:val="single" w:sz="4" w:space="0" w:color="A1ACBB" w:themeColor="text1" w:themeTint="66"/>
        <w:insideH w:val="single" w:sz="4" w:space="0" w:color="A1ACBB" w:themeColor="text1" w:themeTint="66"/>
        <w:insideV w:val="single" w:sz="4" w:space="0" w:color="A1ACBB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8299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8299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9"/>
    <w:rsid w:val="00DA4FD8"/>
    <w:pPr>
      <w:spacing w:after="0" w:line="240" w:lineRule="auto"/>
      <w:ind w:left="737"/>
    </w:pPr>
    <w:rPr>
      <w:sz w:val="24"/>
    </w:rPr>
  </w:style>
  <w:style w:type="paragraph" w:customStyle="1" w:styleId="Tabela10pt">
    <w:name w:val="Tabela 10pt"/>
    <w:link w:val="Tabela10ptZnak"/>
    <w:rsid w:val="00DA4FD8"/>
    <w:pPr>
      <w:numPr>
        <w:numId w:val="3"/>
      </w:numPr>
      <w:spacing w:before="60" w:after="60" w:line="240" w:lineRule="auto"/>
    </w:pPr>
    <w:rPr>
      <w:rFonts w:ascii="Arial" w:hAnsi="Arial"/>
      <w:color w:val="2D343E" w:themeColor="text1"/>
      <w:sz w:val="19"/>
      <w:szCs w:val="20"/>
    </w:rPr>
  </w:style>
  <w:style w:type="paragraph" w:customStyle="1" w:styleId="Tabela10pttytu">
    <w:name w:val="Tabela 10pt tytuł"/>
    <w:basedOn w:val="Tabela10pt"/>
    <w:rsid w:val="00DA4FD8"/>
    <w:pPr>
      <w:jc w:val="center"/>
    </w:pPr>
    <w:rPr>
      <w:rFonts w:eastAsia="Times New Roman" w:cs="Times New Roman"/>
      <w:b/>
      <w:color w:val="FFFFFF" w:themeColor="background1"/>
      <w:szCs w:val="32"/>
    </w:rPr>
  </w:style>
  <w:style w:type="paragraph" w:customStyle="1" w:styleId="Tabela10ptPunkt">
    <w:name w:val="Tabela 10pt Punkt"/>
    <w:basedOn w:val="Tabela10pt"/>
    <w:rsid w:val="00DA4FD8"/>
    <w:pPr>
      <w:numPr>
        <w:ilvl w:val="1"/>
      </w:numPr>
      <w:tabs>
        <w:tab w:val="num" w:pos="360"/>
      </w:tabs>
      <w:ind w:left="454"/>
    </w:pPr>
  </w:style>
  <w:style w:type="paragraph" w:customStyle="1" w:styleId="Tabela10ptPunkt0">
    <w:name w:val="Tabela 10pt Punkt–"/>
    <w:basedOn w:val="Tabela10ptPunkt"/>
    <w:rsid w:val="00DA4FD8"/>
    <w:pPr>
      <w:numPr>
        <w:ilvl w:val="2"/>
      </w:numPr>
      <w:tabs>
        <w:tab w:val="num" w:pos="360"/>
      </w:tabs>
      <w:ind w:left="283"/>
    </w:pPr>
  </w:style>
  <w:style w:type="numbering" w:customStyle="1" w:styleId="ListaTabela10pt">
    <w:name w:val="Lista Tabela 10pt"/>
    <w:uiPriority w:val="99"/>
    <w:rsid w:val="00DA4FD8"/>
    <w:pPr>
      <w:numPr>
        <w:numId w:val="2"/>
      </w:numPr>
    </w:pPr>
  </w:style>
  <w:style w:type="character" w:customStyle="1" w:styleId="Tabela10ptZnak">
    <w:name w:val="Tabela 10pt Znak"/>
    <w:basedOn w:val="DefaultParagraphFont"/>
    <w:link w:val="Tabela10pt"/>
    <w:rsid w:val="00DA4FD8"/>
    <w:rPr>
      <w:rFonts w:ascii="Arial" w:hAnsi="Arial"/>
      <w:color w:val="2D343E" w:themeColor="text1"/>
      <w:sz w:val="19"/>
      <w:szCs w:val="20"/>
    </w:rPr>
  </w:style>
  <w:style w:type="table" w:customStyle="1" w:styleId="PlainTable11">
    <w:name w:val="Plain Table 11"/>
    <w:basedOn w:val="TableNormal"/>
    <w:uiPriority w:val="41"/>
    <w:rsid w:val="00DA4FD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DA4FD8"/>
    <w:pPr>
      <w:spacing w:after="0" w:line="240" w:lineRule="auto"/>
    </w:pPr>
    <w:tblPr>
      <w:tblStyleRowBandSize w:val="1"/>
      <w:tblStyleColBandSize w:val="1"/>
      <w:tblBorders>
        <w:top w:val="single" w:sz="4" w:space="0" w:color="8996AA" w:themeColor="text1" w:themeTint="80"/>
        <w:bottom w:val="single" w:sz="4" w:space="0" w:color="8996AA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8996AA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8996AA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8996AA" w:themeColor="text1" w:themeTint="80"/>
          <w:right w:val="single" w:sz="4" w:space="0" w:color="8996AA" w:themeColor="text1" w:themeTint="80"/>
        </w:tcBorders>
      </w:tcPr>
    </w:tblStylePr>
    <w:tblStylePr w:type="band2Vert">
      <w:tblPr/>
      <w:tcPr>
        <w:tcBorders>
          <w:left w:val="single" w:sz="4" w:space="0" w:color="8996AA" w:themeColor="text1" w:themeTint="80"/>
          <w:right w:val="single" w:sz="4" w:space="0" w:color="8996AA" w:themeColor="text1" w:themeTint="80"/>
        </w:tcBorders>
      </w:tcPr>
    </w:tblStylePr>
    <w:tblStylePr w:type="band1Horz">
      <w:tblPr/>
      <w:tcPr>
        <w:tcBorders>
          <w:top w:val="single" w:sz="4" w:space="0" w:color="8996AA" w:themeColor="text1" w:themeTint="80"/>
          <w:bottom w:val="single" w:sz="4" w:space="0" w:color="8996AA" w:themeColor="text1" w:themeTint="80"/>
        </w:tcBorders>
      </w:tcPr>
    </w:tblStylePr>
  </w:style>
  <w:style w:type="paragraph" w:styleId="BodyText">
    <w:name w:val="Body Text"/>
    <w:link w:val="BodyTextChar"/>
    <w:uiPriority w:val="99"/>
    <w:rsid w:val="00DA4FD8"/>
    <w:pPr>
      <w:spacing w:after="120" w:line="288" w:lineRule="auto"/>
      <w:ind w:left="1134"/>
    </w:pPr>
    <w:rPr>
      <w:rFonts w:ascii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DA4FD8"/>
    <w:rPr>
      <w:rFonts w:ascii="Arial" w:hAnsi="Arial"/>
      <w:sz w:val="20"/>
      <w:szCs w:val="20"/>
    </w:rPr>
  </w:style>
  <w:style w:type="paragraph" w:customStyle="1" w:styleId="Default">
    <w:name w:val="Default"/>
    <w:uiPriority w:val="9"/>
    <w:rsid w:val="00DA4F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rsid w:val="00DA4FD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A4F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4F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4FD8"/>
    <w:rPr>
      <w:rFonts w:ascii="Open Sans" w:hAnsi="Open San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4F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4FD8"/>
    <w:rPr>
      <w:rFonts w:ascii="Open Sans" w:hAnsi="Open Sans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A4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A4FD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A4FD8"/>
    <w:rPr>
      <w:rFonts w:ascii="Open Sans" w:hAnsi="Open Sans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A4FD8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A4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A4FD8"/>
    <w:rPr>
      <w:rFonts w:ascii="Tahoma" w:hAnsi="Tahoma" w:cs="Tahoma"/>
      <w:sz w:val="16"/>
      <w:szCs w:val="16"/>
    </w:rPr>
  </w:style>
  <w:style w:type="paragraph" w:customStyle="1" w:styleId="Spistresci">
    <w:name w:val="Spis tresci"/>
    <w:basedOn w:val="TOC1"/>
    <w:link w:val="SpistresciZnak"/>
    <w:uiPriority w:val="9"/>
    <w:rsid w:val="00DA4FD8"/>
    <w:pPr>
      <w:tabs>
        <w:tab w:val="right" w:leader="dot" w:pos="9062"/>
      </w:tabs>
    </w:pPr>
    <w:rPr>
      <w:rFonts w:ascii="Open Sans SemiBold" w:hAnsi="Open Sans SemiBold"/>
    </w:rPr>
  </w:style>
  <w:style w:type="character" w:customStyle="1" w:styleId="TOC1Char">
    <w:name w:val="TOC 1 Char"/>
    <w:basedOn w:val="DefaultParagraphFont"/>
    <w:link w:val="TOC1"/>
    <w:uiPriority w:val="39"/>
    <w:rsid w:val="00DA4FD8"/>
    <w:rPr>
      <w:rFonts w:ascii="Open Sans" w:hAnsi="Open Sans"/>
      <w:sz w:val="24"/>
    </w:rPr>
  </w:style>
  <w:style w:type="character" w:customStyle="1" w:styleId="SpistresciZnak">
    <w:name w:val="Spis tresci Znak"/>
    <w:basedOn w:val="TOC1Char"/>
    <w:link w:val="Spistresci"/>
    <w:uiPriority w:val="9"/>
    <w:rsid w:val="00DA4FD8"/>
    <w:rPr>
      <w:rFonts w:ascii="Open Sans SemiBold" w:hAnsi="Open Sans SemiBold"/>
      <w:sz w:val="24"/>
    </w:rPr>
  </w:style>
  <w:style w:type="character" w:customStyle="1" w:styleId="TOC9Char">
    <w:name w:val="TOC 9 Char"/>
    <w:basedOn w:val="DefaultParagraphFont"/>
    <w:link w:val="TOC9"/>
    <w:uiPriority w:val="39"/>
    <w:rsid w:val="00DA4FD8"/>
    <w:rPr>
      <w:rFonts w:ascii="Open Sans" w:hAnsi="Open Sans"/>
      <w:sz w:val="24"/>
    </w:rPr>
  </w:style>
  <w:style w:type="character" w:customStyle="1" w:styleId="TableofFiguresChar">
    <w:name w:val="Table of Figures Char"/>
    <w:aliases w:val="List of tables-figures Char"/>
    <w:basedOn w:val="TOC9Char"/>
    <w:link w:val="TableofFigures"/>
    <w:uiPriority w:val="99"/>
    <w:rsid w:val="00DA4FD8"/>
    <w:rPr>
      <w:rFonts w:ascii="Open Sans" w:hAnsi="Open Sans" w:cs="Times New Roman"/>
      <w:sz w:val="24"/>
      <w:szCs w:val="24"/>
    </w:rPr>
  </w:style>
  <w:style w:type="paragraph" w:customStyle="1" w:styleId="SPISTRECI">
    <w:name w:val="SPIS TREŚCI"/>
    <w:basedOn w:val="TOC1"/>
    <w:link w:val="SPISTRECIZnak"/>
    <w:uiPriority w:val="9"/>
    <w:rsid w:val="00DA4FD8"/>
    <w:pPr>
      <w:tabs>
        <w:tab w:val="right" w:leader="dot" w:pos="9062"/>
      </w:tabs>
    </w:pPr>
    <w:rPr>
      <w:rFonts w:cs="Open Sans"/>
    </w:rPr>
  </w:style>
  <w:style w:type="paragraph" w:customStyle="1" w:styleId="NUMERSTRONY">
    <w:name w:val="NUMER STRONY"/>
    <w:basedOn w:val="Normal"/>
    <w:link w:val="NUMERSTRONYZnak"/>
    <w:uiPriority w:val="9"/>
    <w:rsid w:val="00DA4FD8"/>
    <w:pPr>
      <w:tabs>
        <w:tab w:val="center" w:pos="4536"/>
        <w:tab w:val="right" w:pos="9072"/>
      </w:tabs>
      <w:spacing w:after="0" w:line="240" w:lineRule="auto"/>
      <w:jc w:val="right"/>
    </w:pPr>
    <w:rPr>
      <w:rFonts w:ascii="Century Gothic" w:hAnsi="Century Gothic"/>
      <w:color w:val="FFFFFF" w:themeColor="background1"/>
      <w:spacing w:val="60"/>
      <w:sz w:val="20"/>
      <w:szCs w:val="20"/>
    </w:rPr>
  </w:style>
  <w:style w:type="character" w:customStyle="1" w:styleId="SPISTRECIZnak">
    <w:name w:val="SPIS TREŚCI Znak"/>
    <w:basedOn w:val="TOC1Char"/>
    <w:link w:val="SPISTRECI"/>
    <w:uiPriority w:val="9"/>
    <w:rsid w:val="00DA4FD8"/>
    <w:rPr>
      <w:rFonts w:ascii="Open Sans" w:hAnsi="Open Sans" w:cs="Open Sans"/>
      <w:sz w:val="24"/>
    </w:rPr>
  </w:style>
  <w:style w:type="paragraph" w:customStyle="1" w:styleId="NAGLOWEK">
    <w:name w:val="NAGLOWEK"/>
    <w:basedOn w:val="NUMERSTRONY"/>
    <w:uiPriority w:val="9"/>
    <w:rsid w:val="00DA4FD8"/>
    <w:pPr>
      <w:jc w:val="left"/>
    </w:pPr>
    <w:rPr>
      <w:color w:val="auto"/>
    </w:rPr>
  </w:style>
  <w:style w:type="character" w:customStyle="1" w:styleId="NUMERSTRONYZnak">
    <w:name w:val="NUMER STRONY Znak"/>
    <w:basedOn w:val="DefaultParagraphFont"/>
    <w:link w:val="NUMERSTRONY"/>
    <w:uiPriority w:val="9"/>
    <w:rsid w:val="00DA4FD8"/>
    <w:rPr>
      <w:rFonts w:ascii="Century Gothic" w:hAnsi="Century Gothic"/>
      <w:color w:val="FFFFFF" w:themeColor="background1"/>
      <w:spacing w:val="60"/>
      <w:sz w:val="20"/>
      <w:szCs w:val="20"/>
    </w:rPr>
  </w:style>
  <w:style w:type="paragraph" w:customStyle="1" w:styleId="TYTUL">
    <w:name w:val="TYTUL"/>
    <w:basedOn w:val="Heading1"/>
    <w:uiPriority w:val="1"/>
    <w:qFormat/>
    <w:rsid w:val="00DA4FD8"/>
    <w:pPr>
      <w:numPr>
        <w:numId w:val="0"/>
      </w:numPr>
      <w:ind w:left="431" w:hanging="431"/>
      <w:jc w:val="center"/>
      <w:outlineLvl w:val="9"/>
    </w:pPr>
    <w:rPr>
      <w:sz w:val="48"/>
      <w:szCs w:val="48"/>
    </w:rPr>
  </w:style>
  <w:style w:type="paragraph" w:customStyle="1" w:styleId="METRYKA">
    <w:name w:val="METRYKA"/>
    <w:basedOn w:val="Normal"/>
    <w:uiPriority w:val="9"/>
    <w:rsid w:val="00DA4FD8"/>
    <w:rPr>
      <w:rFonts w:cs="Open Sans"/>
      <w:color w:val="2D343E"/>
    </w:rPr>
  </w:style>
  <w:style w:type="paragraph" w:customStyle="1" w:styleId="KOSTKI">
    <w:name w:val="KOSTKI"/>
    <w:basedOn w:val="Normal"/>
    <w:uiPriority w:val="9"/>
    <w:rsid w:val="00DA4FD8"/>
    <w:pPr>
      <w:jc w:val="center"/>
    </w:pPr>
    <w:rPr>
      <w:rFonts w:ascii="Open Sans SemiBold" w:hAnsi="Open Sans SemiBold" w:cs="Open Sans SemiBold"/>
      <w:color w:val="FFFFFF" w:themeColor="background1"/>
      <w:sz w:val="14"/>
      <w:szCs w:val="12"/>
    </w:rPr>
  </w:style>
  <w:style w:type="paragraph" w:customStyle="1" w:styleId="NAGWEKSPISU">
    <w:name w:val="NAGŁÓWEK SPISU"/>
    <w:basedOn w:val="TOCHeading"/>
    <w:uiPriority w:val="1"/>
    <w:qFormat/>
    <w:rsid w:val="00DA4FD8"/>
  </w:style>
  <w:style w:type="paragraph" w:customStyle="1" w:styleId="HIPERLACZE">
    <w:name w:val="HIPERLACZE"/>
    <w:basedOn w:val="TOC2"/>
    <w:uiPriority w:val="9"/>
    <w:rsid w:val="00DA4FD8"/>
    <w:pPr>
      <w:tabs>
        <w:tab w:val="right" w:leader="dot" w:pos="9062"/>
      </w:tabs>
    </w:pPr>
    <w:rPr>
      <w:noProof/>
    </w:rPr>
  </w:style>
  <w:style w:type="paragraph" w:customStyle="1" w:styleId="STOPKA">
    <w:name w:val="STOPKA"/>
    <w:basedOn w:val="Normal"/>
    <w:uiPriority w:val="9"/>
    <w:rsid w:val="00DA4FD8"/>
    <w:rPr>
      <w:rFonts w:ascii="Century Gothic" w:hAnsi="Century Gothic" w:cstheme="minorHAnsi"/>
      <w:b/>
      <w:bCs/>
      <w:spacing w:val="60"/>
      <w:sz w:val="18"/>
      <w:szCs w:val="18"/>
    </w:rPr>
  </w:style>
  <w:style w:type="paragraph" w:customStyle="1" w:styleId="NRSTRONY">
    <w:name w:val="NR STRONY"/>
    <w:basedOn w:val="Normal"/>
    <w:uiPriority w:val="9"/>
    <w:rsid w:val="00DA4FD8"/>
    <w:pPr>
      <w:jc w:val="right"/>
    </w:pPr>
    <w:rPr>
      <w:color w:val="1E81E2"/>
      <w:spacing w:val="60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C15B5"/>
    <w:rPr>
      <w:color w:val="605E5C"/>
      <w:shd w:val="clear" w:color="auto" w:fill="E1DFDD"/>
    </w:rPr>
  </w:style>
  <w:style w:type="paragraph" w:styleId="TOAHeading">
    <w:name w:val="toa heading"/>
    <w:basedOn w:val="Normal"/>
    <w:next w:val="Normal"/>
    <w:uiPriority w:val="99"/>
    <w:semiHidden/>
    <w:unhideWhenUsed/>
    <w:rsid w:val="00D040A0"/>
    <w:pPr>
      <w:spacing w:before="120"/>
    </w:pPr>
    <w:rPr>
      <w:rFonts w:eastAsiaTheme="majorEastAsia" w:cstheme="majorBidi"/>
      <w:b/>
      <w:bCs/>
    </w:rPr>
  </w:style>
  <w:style w:type="paragraph" w:customStyle="1" w:styleId="RYSTAB">
    <w:name w:val="RYS/TAB"/>
    <w:basedOn w:val="Caption"/>
    <w:qFormat/>
    <w:rsid w:val="00DA4FD8"/>
    <w:pPr>
      <w:spacing w:after="240"/>
    </w:pPr>
    <w:rPr>
      <w:lang w:val="en-GB"/>
    </w:rPr>
  </w:style>
  <w:style w:type="paragraph" w:customStyle="1" w:styleId="WYPUNKTOWANIE">
    <w:name w:val="WYPUNKTOWANIE"/>
    <w:basedOn w:val="ListParagraph"/>
    <w:qFormat/>
    <w:rsid w:val="00DA4FD8"/>
    <w:pPr>
      <w:numPr>
        <w:numId w:val="4"/>
      </w:numPr>
    </w:pPr>
    <w:rPr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DA4FD8"/>
    <w:rPr>
      <w:rFonts w:ascii="Open Sans" w:hAnsi="Open Sans"/>
      <w:sz w:val="24"/>
    </w:rPr>
  </w:style>
  <w:style w:type="paragraph" w:customStyle="1" w:styleId="PODTYTU">
    <w:name w:val="PODTYTUŁ"/>
    <w:basedOn w:val="Normal"/>
    <w:uiPriority w:val="9"/>
    <w:rsid w:val="00DA4FD8"/>
    <w:pPr>
      <w:jc w:val="center"/>
    </w:pPr>
    <w:rPr>
      <w:rFonts w:ascii="Century Gothic" w:hAnsi="Century Gothic" w:cs="Open Sans ExtraBold"/>
      <w:sz w:val="32"/>
      <w:szCs w:val="32"/>
    </w:rPr>
  </w:style>
  <w:style w:type="character" w:styleId="FollowedHyperlink">
    <w:name w:val="FollowedHyperlink"/>
    <w:basedOn w:val="DefaultParagraphFont"/>
    <w:uiPriority w:val="99"/>
    <w:unhideWhenUsed/>
    <w:rsid w:val="00DA4FD8"/>
    <w:rPr>
      <w:color w:val="FFFFFF" w:themeColor="followedHyperlink"/>
      <w:u w:val="single"/>
    </w:rPr>
  </w:style>
  <w:style w:type="paragraph" w:customStyle="1" w:styleId="Code">
    <w:name w:val="Code"/>
    <w:basedOn w:val="Normal"/>
    <w:link w:val="CodeZnak"/>
    <w:uiPriority w:val="2"/>
    <w:qFormat/>
    <w:rsid w:val="00DA4FD8"/>
    <w:pPr>
      <w:shd w:val="clear" w:color="auto" w:fill="F3F3F3" w:themeFill="background2"/>
      <w:spacing w:before="120" w:after="240" w:line="240" w:lineRule="auto"/>
      <w:contextualSpacing/>
    </w:pPr>
    <w:rPr>
      <w:rFonts w:ascii="Consolas" w:hAnsi="Consolas" w:cs="Open Sans"/>
      <w:color w:val="1B74CC" w:themeColor="accent5"/>
      <w:sz w:val="20"/>
      <w:szCs w:val="20"/>
      <w:lang w:val="en-US"/>
    </w:rPr>
  </w:style>
  <w:style w:type="character" w:customStyle="1" w:styleId="CodeZnak">
    <w:name w:val="Code Znak"/>
    <w:basedOn w:val="DefaultParagraphFont"/>
    <w:link w:val="Code"/>
    <w:uiPriority w:val="2"/>
    <w:rsid w:val="00DA4FD8"/>
    <w:rPr>
      <w:rFonts w:ascii="Consolas" w:hAnsi="Consolas" w:cs="Open Sans"/>
      <w:color w:val="1B74CC" w:themeColor="accent5"/>
      <w:sz w:val="20"/>
      <w:szCs w:val="20"/>
      <w:shd w:val="clear" w:color="auto" w:fill="F3F3F3" w:themeFill="background2"/>
      <w:lang w:val="en-US"/>
    </w:rPr>
  </w:style>
  <w:style w:type="character" w:styleId="IntenseEmphasis">
    <w:name w:val="Intense Emphasis"/>
    <w:basedOn w:val="DefaultParagraphFont"/>
    <w:uiPriority w:val="2"/>
    <w:qFormat/>
    <w:rsid w:val="00DA4FD8"/>
    <w:rPr>
      <w:b/>
      <w:bCs/>
      <w:i/>
      <w:iCs/>
      <w:color w:val="1E81E2" w:themeColor="accent1"/>
    </w:rPr>
  </w:style>
  <w:style w:type="character" w:styleId="IntenseReference">
    <w:name w:val="Intense Reference"/>
    <w:basedOn w:val="DefaultParagraphFont"/>
    <w:uiPriority w:val="32"/>
    <w:rsid w:val="00E10745"/>
    <w:rPr>
      <w:b/>
      <w:bCs/>
      <w:smallCaps/>
      <w:color w:val="2292FF" w:themeColor="accent2"/>
      <w:spacing w:val="5"/>
      <w:u w:val="single"/>
    </w:rPr>
  </w:style>
  <w:style w:type="character" w:customStyle="1" w:styleId="apple-converted-space">
    <w:name w:val="apple-converted-space"/>
    <w:basedOn w:val="DefaultParagraphFont"/>
    <w:rsid w:val="005A5A70"/>
  </w:style>
  <w:style w:type="paragraph" w:styleId="Revision">
    <w:name w:val="Revision"/>
    <w:hidden/>
    <w:uiPriority w:val="99"/>
    <w:semiHidden/>
    <w:rsid w:val="009F7265"/>
    <w:pPr>
      <w:spacing w:after="0" w:line="240" w:lineRule="auto"/>
    </w:pPr>
    <w:rPr>
      <w:rFonts w:ascii="Open Sans" w:hAnsi="Open Sans"/>
      <w:sz w:val="24"/>
    </w:rPr>
  </w:style>
  <w:style w:type="paragraph" w:styleId="BlockText">
    <w:name w:val="Block Text"/>
    <w:basedOn w:val="Normal"/>
    <w:uiPriority w:val="99"/>
    <w:semiHidden/>
    <w:unhideWhenUsed/>
    <w:rsid w:val="009F7265"/>
    <w:pPr>
      <w:pBdr>
        <w:top w:val="single" w:sz="2" w:space="10" w:color="1E81E2" w:themeColor="accent1"/>
        <w:left w:val="single" w:sz="2" w:space="10" w:color="1E81E2" w:themeColor="accent1"/>
        <w:bottom w:val="single" w:sz="2" w:space="10" w:color="1E81E2" w:themeColor="accent1"/>
        <w:right w:val="single" w:sz="2" w:space="10" w:color="1E81E2" w:themeColor="accent1"/>
      </w:pBdr>
      <w:ind w:left="1152" w:right="1152"/>
    </w:pPr>
    <w:rPr>
      <w:rFonts w:asciiTheme="minorHAnsi" w:eastAsiaTheme="minorEastAsia" w:hAnsiTheme="minorHAnsi"/>
      <w:i/>
      <w:iCs/>
      <w:color w:val="1E81E2" w:themeColor="accent1"/>
    </w:rPr>
  </w:style>
  <w:style w:type="character" w:styleId="Strong">
    <w:name w:val="Strong"/>
    <w:basedOn w:val="DefaultParagraphFont"/>
    <w:uiPriority w:val="22"/>
    <w:rsid w:val="00F41999"/>
    <w:rPr>
      <w:b/>
      <w:bCs/>
    </w:rPr>
  </w:style>
  <w:style w:type="paragraph" w:customStyle="1" w:styleId="1NAGWEK">
    <w:name w:val="1. NAGŁÓWEK"/>
    <w:basedOn w:val="Heading1"/>
    <w:qFormat/>
    <w:rsid w:val="00DA4FD8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7460F"/>
    <w:rPr>
      <w:color w:val="605E5C"/>
      <w:shd w:val="clear" w:color="auto" w:fill="E1DFDD"/>
    </w:rPr>
  </w:style>
  <w:style w:type="paragraph" w:customStyle="1" w:styleId="2NAGWEK">
    <w:name w:val="2. NAGŁÓWEK"/>
    <w:basedOn w:val="Heading2"/>
    <w:qFormat/>
    <w:rsid w:val="00DA4FD8"/>
  </w:style>
  <w:style w:type="paragraph" w:customStyle="1" w:styleId="3NAGWEK">
    <w:name w:val="3. NAGŁÓWEK"/>
    <w:basedOn w:val="Heading3"/>
    <w:qFormat/>
    <w:rsid w:val="00DA4FD8"/>
    <w:rPr>
      <w:sz w:val="32"/>
      <w:lang w:val="en-US"/>
    </w:rPr>
  </w:style>
  <w:style w:type="paragraph" w:customStyle="1" w:styleId="4NAGWEK">
    <w:name w:val="4. NAGŁÓWEK"/>
    <w:basedOn w:val="Heading4"/>
    <w:qFormat/>
    <w:rsid w:val="00DA4FD8"/>
    <w:rPr>
      <w:i w:val="0"/>
      <w:sz w:val="30"/>
      <w:szCs w:val="24"/>
    </w:rPr>
  </w:style>
  <w:style w:type="paragraph" w:customStyle="1" w:styleId="5NAGLOWEK">
    <w:name w:val="5. NAGLOWEK"/>
    <w:basedOn w:val="4NAGWEK"/>
    <w:uiPriority w:val="1"/>
    <w:qFormat/>
    <w:rsid w:val="00DA4FD8"/>
    <w:rPr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lates\Hawatel_szablon1.1.dotx" TargetMode="External"/></Relationships>
</file>

<file path=word/theme/theme1.xml><?xml version="1.0" encoding="utf-8"?>
<a:theme xmlns:a="http://schemas.openxmlformats.org/drawingml/2006/main" name="Motyw pakietu Office">
  <a:themeElements>
    <a:clrScheme name="Hawatel">
      <a:dk1>
        <a:srgbClr val="2D343E"/>
      </a:dk1>
      <a:lt1>
        <a:srgbClr val="FFFFFF"/>
      </a:lt1>
      <a:dk2>
        <a:srgbClr val="3F4957"/>
      </a:dk2>
      <a:lt2>
        <a:srgbClr val="F3F3F3"/>
      </a:lt2>
      <a:accent1>
        <a:srgbClr val="1E81E2"/>
      </a:accent1>
      <a:accent2>
        <a:srgbClr val="2292FF"/>
      </a:accent2>
      <a:accent3>
        <a:srgbClr val="69B4FF"/>
      </a:accent3>
      <a:accent4>
        <a:srgbClr val="375C7F"/>
      </a:accent4>
      <a:accent5>
        <a:srgbClr val="1B74CC"/>
      </a:accent5>
      <a:accent6>
        <a:srgbClr val="2D343E"/>
      </a:accent6>
      <a:hlink>
        <a:srgbClr val="3F4957"/>
      </a:hlink>
      <a:folHlink>
        <a:srgbClr val="FFFFFF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Klient ABC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5CD6B-5E18-45A0-863F-B06A5B3F2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C:\templates\Hawatel_szablon1.1.dotx</Template>
  <TotalTime>0</TotalTime>
  <Pages>3</Pages>
  <Words>99</Words>
  <Characters>568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Raport Miesięczny Usługi Wsparcia</vt:lpstr>
      <vt:lpstr>Wdrożenie systemu usług terminalowych Citrix w środowisku sieci korporacyjnej statystyki publicznej</vt:lpstr>
    </vt:vector>
  </TitlesOfParts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Raport Miesięczny Usługi Wsparcia</dc:title>
  <dc:subject>nstrukcja Użytkownika</dc:subject>
  <dc:creator/>
  <cp:keywords>PKO BP SA</cp:keywords>
  <cp:lastModifiedBy/>
  <cp:revision>1</cp:revision>
  <dcterms:created xsi:type="dcterms:W3CDTF">2020-10-14T11:24:00Z</dcterms:created>
  <dcterms:modified xsi:type="dcterms:W3CDTF">2021-12-31T09:26:00Z</dcterms:modified>
</cp:coreProperties>
</file>